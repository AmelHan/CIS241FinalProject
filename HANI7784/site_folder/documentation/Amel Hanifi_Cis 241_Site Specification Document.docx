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042960"/>
        <w:docPartObj>
          <w:docPartGallery w:val="Cover Pages"/>
          <w:docPartUnique/>
        </w:docPartObj>
      </w:sdtPr>
      <w:sdtEndPr>
        <w:rPr>
          <w:rFonts w:asciiTheme="majorHAnsi" w:eastAsiaTheme="majorEastAsia" w:hAnsiTheme="majorHAnsi" w:cstheme="majorBidi"/>
          <w:color w:val="F3642C" w:themeColor="text2"/>
          <w:spacing w:val="5"/>
          <w:kern w:val="28"/>
          <w:sz w:val="96"/>
          <w:szCs w:val="56"/>
          <w14:ligatures w14:val="standardContextual"/>
          <w14:cntxtAlts/>
        </w:rPr>
      </w:sdtEndPr>
      <w:sdtContent>
        <w:p w14:paraId="41286771" w14:textId="77777777" w:rsidR="00172D10" w:rsidRDefault="001C62C8">
          <w:r>
            <w:rPr>
              <w:noProof/>
            </w:rPr>
            <mc:AlternateContent>
              <mc:Choice Requires="wpg">
                <w:drawing>
                  <wp:anchor distT="0" distB="0" distL="114300" distR="114300" simplePos="0" relativeHeight="251658240" behindDoc="0" locked="0" layoutInCell="1" allowOverlap="1" wp14:anchorId="40DC7E3F" wp14:editId="65E40961">
                    <wp:simplePos x="0" y="0"/>
                    <wp:positionH relativeFrom="column">
                      <wp:posOffset>3434938</wp:posOffset>
                    </wp:positionH>
                    <wp:positionV relativeFrom="paragraph">
                      <wp:posOffset>-2814452</wp:posOffset>
                    </wp:positionV>
                    <wp:extent cx="4363142" cy="4778829"/>
                    <wp:effectExtent l="0" t="0" r="0" b="3175"/>
                    <wp:wrapNone/>
                    <wp:docPr id="27" name="Group 27" descr="Hexagonal shap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831272" y="0"/>
                                <a:ext cx="3531870" cy="4088130"/>
                              </a:xfrm>
                              <a:prstGeom prst="rect">
                                <a:avLst/>
                              </a:prstGeom>
                            </pic:spPr>
                          </pic:pic>
                          <pic:pic xmlns:pic="http://schemas.openxmlformats.org/drawingml/2006/picture">
                            <pic:nvPicPr>
                              <pic:cNvPr id="14" name="Graphic 14" descr="hexagon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aphic 15" descr="hexagon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aphic 16" descr="hexagon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280062" y="2873829"/>
                                <a:ext cx="1647825" cy="1905000"/>
                              </a:xfrm>
                              <a:prstGeom prst="rect">
                                <a:avLst/>
                              </a:prstGeom>
                            </pic:spPr>
                          </pic:pic>
                        </wpg:wgp>
                      </a:graphicData>
                    </a:graphic>
                  </wp:anchor>
                </w:drawing>
              </mc:Choice>
              <mc:Fallback>
                <w:pict>
                  <v:group w14:anchorId="1B2CF0B7" id="Group 27" o:spid="_x0000_s1026" alt="Hexagonal shapes" style="position:absolute;margin-left:270.45pt;margin-top:-221.6pt;width:343.55pt;height:376.3pt;z-index:251658240"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QKhQkA0CoUJgBAq1CYAACtQmECALQKhQkA0CoUJgBAq1CYAACtQmEC&#10;ALQKhQkA0CoUJgBAq1CYAACtQmECALQKhQkA0Co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QKhQkA0CoUJgBAq1CYAACtQmECALQKhQkA0CoUJgBAq1CYAACtQmEC&#10;ALQKhQkA0CoUJgBAq1CYAACtQmECALQKhQkA0Co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hexagon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">
                      <v:imagedata r:id="rId16" o:title="hexagon 1"/>
                    </v:shape>
                    <v:shape id="Graphic 1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">
                      <v:imagedata r:id="rId17" o:title="hexagon 2"/>
                    </v:shape>
                    <v:shape id="Graphic 15" o:spid="_x0000_s1029" type="#_x0000_t75" alt="hexagon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">
                      <v:imagedata r:id="rId18" o:title="hexagon 4"/>
                    </v:shape>
                    <v:shape id="Graphic 1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">
                      <v:imagedata r:id="rId19" o:title="hexagon 3"/>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37ADD567"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46153C0F" w14:textId="77777777" w:rsidR="002A2E02" w:rsidRDefault="005D120C"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s">
                      <w:drawing>
                        <wp:anchor distT="0" distB="0" distL="114300" distR="114300" simplePos="0" relativeHeight="251660288" behindDoc="0" locked="0" layoutInCell="1" allowOverlap="1" wp14:anchorId="7848CDEA" wp14:editId="1C1077A1">
                          <wp:simplePos x="0" y="0"/>
                          <wp:positionH relativeFrom="column">
                            <wp:posOffset>2234565</wp:posOffset>
                          </wp:positionH>
                          <wp:positionV relativeFrom="paragraph">
                            <wp:posOffset>720527</wp:posOffset>
                          </wp:positionV>
                          <wp:extent cx="3202305" cy="95250"/>
                          <wp:effectExtent l="0" t="0" r="0" b="0"/>
                          <wp:wrapNone/>
                          <wp:docPr id="18" name="Rectangle 18" title="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D3140" id="Rectangle 18" o:spid="_x0000_s1026" alt="Title: Line" style="position:absolute;margin-left:175.95pt;margin-top:56.75pt;width:252.1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" fillcolor="#f3642c [3215]" stroked="f" strokeweight="2.25pt"/>
                      </w:pict>
                    </mc:Fallback>
                  </mc:AlternateContent>
                </w:r>
                <w:r w:rsidR="002A2E02">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3ECA2B70" wp14:editId="6CF13A42">
                          <wp:extent cx="6697389" cy="771855"/>
                          <wp:effectExtent l="0" t="0" r="0" b="9525"/>
                          <wp:docPr id="24" name="Text Box 24"/>
                          <wp:cNvGraphicFramePr/>
                          <a:graphic xmlns:a="http://schemas.openxmlformats.org/drawingml/2006/main">
                            <a:graphicData uri="http://schemas.microsoft.com/office/word/2010/wordprocessingShape">
                              <wps:wsp>
                                <wps:cNvSpPr txBox="1"/>
                                <wps:spPr>
                                  <a:xfrm>
                                    <a:off x="0" y="0"/>
                                    <a:ext cx="6697389" cy="771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DF2E77" w14:textId="5DA6AD97" w:rsidR="002A2E02" w:rsidRPr="008A25CD" w:rsidRDefault="005915AD" w:rsidP="002A2E02">
                                      <w:pPr>
                                        <w:pStyle w:val="Style1"/>
                                        <w:rPr>
                                          <w:b/>
                                          <w:sz w:val="60"/>
                                          <w:szCs w:val="60"/>
                                        </w:rPr>
                                      </w:pPr>
                                      <w:r>
                                        <w:rPr>
                                          <w:b/>
                                          <w:sz w:val="60"/>
                                          <w:szCs w:val="60"/>
                                        </w:rPr>
                                        <w:t>COMPETEMCY DEMONSTRATION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ECA2B70" id="_x0000_t202" coordsize="21600,21600" o:spt="202" path="m,l,21600r21600,l21600,xe">
                          <v:stroke joinstyle="miter"/>
                          <v:path gradientshapeok="t" o:connecttype="rect"/>
                        </v:shapetype>
                        <v:shape id="Text Box 24" o:spid="_x0000_s1026" type="#_x0000_t202" style="width:527.35pt;height: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" filled="f" stroked="f">
                          <v:textbox>
                            <w:txbxContent>
                              <w:p w14:paraId="0EDF2E77" w14:textId="5DA6AD97" w:rsidR="002A2E02" w:rsidRPr="008A25CD" w:rsidRDefault="005915AD" w:rsidP="002A2E02">
                                <w:pPr>
                                  <w:pStyle w:val="Style1"/>
                                  <w:rPr>
                                    <w:b/>
                                    <w:sz w:val="60"/>
                                    <w:szCs w:val="60"/>
                                  </w:rPr>
                                </w:pPr>
                                <w:r>
                                  <w:rPr>
                                    <w:b/>
                                    <w:sz w:val="60"/>
                                    <w:szCs w:val="60"/>
                                  </w:rPr>
                                  <w:t>COMPETEMCY DEMONSTRATION</w:t>
                                </w:r>
                              </w:p>
                            </w:txbxContent>
                          </v:textbox>
                          <w10:anchorlock/>
                        </v:shape>
                      </w:pict>
                    </mc:Fallback>
                  </mc:AlternateContent>
                </w:r>
              </w:p>
            </w:tc>
          </w:tr>
          <w:tr w:rsidR="002A2E02" w14:paraId="00801B10" w14:textId="77777777" w:rsidTr="005D120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2E0B4F9" w14:textId="77777777" w:rsidR="005D120C" w:rsidRDefault="002A2E02"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7D54D642" wp14:editId="3AAC8B8D">
                          <wp:extent cx="3515096" cy="818968"/>
                          <wp:effectExtent l="0" t="0" r="0" b="635"/>
                          <wp:docPr id="25" name="Text Box 25"/>
                          <wp:cNvGraphicFramePr/>
                          <a:graphic xmlns:a="http://schemas.openxmlformats.org/drawingml/2006/main">
                            <a:graphicData uri="http://schemas.microsoft.com/office/word/2010/wordprocessingShape">
                              <wps:wsp>
                                <wps:cNvSpPr txBox="1"/>
                                <wps:spPr>
                                  <a:xfrm>
                                    <a:off x="0" y="0"/>
                                    <a:ext cx="3515096" cy="8189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5038E1" w14:textId="77777777" w:rsidR="00A40AA4" w:rsidRDefault="005915AD" w:rsidP="002A2E02">
                                      <w:pPr>
                                        <w:pStyle w:val="Subtitle"/>
                                        <w:jc w:val="center"/>
                                      </w:pPr>
                                      <w:r>
                                        <w:t>SITE SPECIFICATION DOCUMENT</w:t>
                                      </w:r>
                                    </w:p>
                                    <w:p w14:paraId="42D40997" w14:textId="42EA6790" w:rsidR="002A2E02" w:rsidRPr="00A40AA4" w:rsidRDefault="00A40AA4" w:rsidP="002A2E02">
                                      <w:pPr>
                                        <w:pStyle w:val="Subtitle"/>
                                        <w:jc w:val="center"/>
                                        <w:rPr>
                                          <w:sz w:val="24"/>
                                          <w:szCs w:val="22"/>
                                        </w:rPr>
                                      </w:pPr>
                                      <w:r w:rsidRPr="00A40AA4">
                                        <w:rPr>
                                          <w:sz w:val="24"/>
                                          <w:szCs w:val="22"/>
                                        </w:rPr>
                                        <w:t>Amel Hanifi – CIS 241</w:t>
                                      </w:r>
                                      <w:r w:rsidR="005915AD" w:rsidRPr="00A40AA4">
                                        <w:rPr>
                                          <w:sz w:val="24"/>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54D642" id="Text Box 25" o:spid="_x0000_s1027" type="#_x0000_t202" style="width:276.8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" filled="f" stroked="f">
                          <v:textbox>
                            <w:txbxContent>
                              <w:p w14:paraId="415038E1" w14:textId="77777777" w:rsidR="00A40AA4" w:rsidRDefault="005915AD" w:rsidP="002A2E02">
                                <w:pPr>
                                  <w:pStyle w:val="Subtitle"/>
                                  <w:jc w:val="center"/>
                                </w:pPr>
                                <w:r>
                                  <w:t>SITE SPECIFICATION DOCUMENT</w:t>
                                </w:r>
                              </w:p>
                              <w:p w14:paraId="42D40997" w14:textId="42EA6790" w:rsidR="002A2E02" w:rsidRPr="00A40AA4" w:rsidRDefault="00A40AA4" w:rsidP="002A2E02">
                                <w:pPr>
                                  <w:pStyle w:val="Subtitle"/>
                                  <w:jc w:val="center"/>
                                  <w:rPr>
                                    <w:sz w:val="24"/>
                                    <w:szCs w:val="22"/>
                                  </w:rPr>
                                </w:pPr>
                                <w:r w:rsidRPr="00A40AA4">
                                  <w:rPr>
                                    <w:sz w:val="24"/>
                                    <w:szCs w:val="22"/>
                                  </w:rPr>
                                  <w:t>Amel Hanifi – CIS 241</w:t>
                                </w:r>
                                <w:r w:rsidR="005915AD" w:rsidRPr="00A40AA4">
                                  <w:rPr>
                                    <w:sz w:val="24"/>
                                    <w:szCs w:val="22"/>
                                  </w:rPr>
                                  <w:t xml:space="preserve"> </w:t>
                                </w:r>
                              </w:p>
                            </w:txbxContent>
                          </v:textbox>
                          <w10:anchorlock/>
                        </v:shape>
                      </w:pict>
                    </mc:Fallback>
                  </mc:AlternateContent>
                </w:r>
              </w:p>
              <w:p w14:paraId="218B8528" w14:textId="77777777"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2A2E02" w14:paraId="4B582A59" w14:textId="77777777" w:rsidTr="005D120C">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14:paraId="4D9AEBE2" w14:textId="77777777" w:rsidR="002A2E02" w:rsidRPr="005D120C" w:rsidRDefault="005D120C" w:rsidP="005D120C">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08727785" wp14:editId="5A89082A">
                          <wp:extent cx="6734175" cy="676894"/>
                          <wp:effectExtent l="0" t="0" r="0" b="9525"/>
                          <wp:docPr id="26" name="Text Box 26"/>
                          <wp:cNvGraphicFramePr/>
                          <a:graphic xmlns:a="http://schemas.openxmlformats.org/drawingml/2006/main">
                            <a:graphicData uri="http://schemas.microsoft.com/office/word/2010/wordprocessingShape">
                              <wps:wsp>
                                <wps:cNvSpPr txBox="1"/>
                                <wps:spPr>
                                  <a:xfrm>
                                    <a:off x="0" y="0"/>
                                    <a:ext cx="6734175" cy="67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E62D4" w14:textId="76FF92CE" w:rsidR="005D120C" w:rsidRPr="005915AD" w:rsidRDefault="005915AD" w:rsidP="005D120C">
                                      <w:pPr>
                                        <w:jc w:val="center"/>
                                        <w:rPr>
                                          <w:color w:val="FFFFFF" w:themeColor="background1"/>
                                        </w:rPr>
                                      </w:pPr>
                                      <w:r w:rsidRPr="00A40AA4">
                                        <w:rPr>
                                          <w:rFonts w:ascii="Times New Roman" w:hAnsi="Times New Roman" w:cs="Times New Roman"/>
                                          <w:color w:val="FFFFFF" w:themeColor="background1"/>
                                          <w:sz w:val="36"/>
                                          <w:szCs w:val="36"/>
                                        </w:rPr>
                                        <w:t>This is a site specification document. It will showcase the work I have completed throughout this quarter</w:t>
                                      </w:r>
                                      <w:r w:rsidRPr="005915AD">
                                        <w:rPr>
                                          <w:rFonts w:ascii="Times New Roman" w:hAnsi="Times New Roman" w:cs="Times New Roman"/>
                                          <w:color w:val="FFFFFF" w:themeColor="background1"/>
                                          <w:sz w:val="24"/>
                                          <w:szCs w:val="2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27785" id="Text Box 26" o:spid="_x0000_s1028" type="#_x0000_t202" style="width:530.2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" filled="f" stroked="f">
                          <v:textbox>
                            <w:txbxContent>
                              <w:p w14:paraId="725E62D4" w14:textId="76FF92CE" w:rsidR="005D120C" w:rsidRPr="005915AD" w:rsidRDefault="005915AD" w:rsidP="005D120C">
                                <w:pPr>
                                  <w:jc w:val="center"/>
                                  <w:rPr>
                                    <w:color w:val="FFFFFF" w:themeColor="background1"/>
                                  </w:rPr>
                                </w:pPr>
                                <w:r w:rsidRPr="00A40AA4">
                                  <w:rPr>
                                    <w:rFonts w:ascii="Times New Roman" w:hAnsi="Times New Roman" w:cs="Times New Roman"/>
                                    <w:color w:val="FFFFFF" w:themeColor="background1"/>
                                    <w:sz w:val="36"/>
                                    <w:szCs w:val="36"/>
                                  </w:rPr>
                                  <w:t>This is a site specification document. It will showcase the work I have completed throughout this quarter</w:t>
                                </w:r>
                                <w:r w:rsidRPr="005915AD">
                                  <w:rPr>
                                    <w:rFonts w:ascii="Times New Roman" w:hAnsi="Times New Roman" w:cs="Times New Roman"/>
                                    <w:color w:val="FFFFFF" w:themeColor="background1"/>
                                    <w:sz w:val="24"/>
                                    <w:szCs w:val="24"/>
                                  </w:rPr>
                                  <w:t>. </w:t>
                                </w:r>
                              </w:p>
                            </w:txbxContent>
                          </v:textbox>
                          <w10:anchorlock/>
                        </v:shape>
                      </w:pict>
                    </mc:Fallback>
                  </mc:AlternateContent>
                </w:r>
              </w:p>
            </w:tc>
          </w:tr>
          <w:tr w:rsidR="005D120C" w14:paraId="6CB26AFD" w14:textId="77777777"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105D7732" w14:textId="77777777" w:rsidR="002A2E02" w:rsidRDefault="002A2E02"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p>
            </w:tc>
          </w:tr>
        </w:tbl>
        <w:p w14:paraId="13BF6419" w14:textId="7257794F" w:rsidR="00172D10" w:rsidRDefault="001C62C8">
          <w:pP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g">
                <w:drawing>
                  <wp:anchor distT="0" distB="0" distL="114300" distR="114300" simplePos="0" relativeHeight="251666432" behindDoc="0" locked="0" layoutInCell="1" allowOverlap="1" wp14:anchorId="386A2328" wp14:editId="5AD37704">
                    <wp:simplePos x="0" y="0"/>
                    <wp:positionH relativeFrom="column">
                      <wp:posOffset>-899556</wp:posOffset>
                    </wp:positionH>
                    <wp:positionV relativeFrom="paragraph">
                      <wp:posOffset>6266955</wp:posOffset>
                    </wp:positionV>
                    <wp:extent cx="4088749" cy="3393580"/>
                    <wp:effectExtent l="0" t="0" r="7620" b="0"/>
                    <wp:wrapNone/>
                    <wp:docPr id="28" name="Group 28" descr="Hexagonal shapes"/>
                    <wp:cNvGraphicFramePr/>
                    <a:graphic xmlns:a="http://schemas.openxmlformats.org/drawingml/2006/main">
                      <a:graphicData uri="http://schemas.microsoft.com/office/word/2010/wordprocessingGroup">
                        <wpg:wgp>
                          <wpg:cNvGrpSpPr/>
                          <wpg:grpSpPr>
                            <a:xfrm>
                              <a:off x="0" y="0"/>
                              <a:ext cx="4088749" cy="3393580"/>
                              <a:chOff x="0" y="0"/>
                              <a:chExt cx="4088749" cy="3393580"/>
                            </a:xfrm>
                          </wpg:grpSpPr>
                          <pic:pic xmlns:pic="http://schemas.openxmlformats.org/drawingml/2006/picture">
                            <pic:nvPicPr>
                              <pic:cNvPr id="19" name="Graphic 19" descr="hexagon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190005"/>
                                <a:ext cx="2771775" cy="3203575"/>
                              </a:xfrm>
                              <a:prstGeom prst="rect">
                                <a:avLst/>
                              </a:prstGeom>
                            </pic:spPr>
                          </pic:pic>
                          <pic:pic xmlns:pic="http://schemas.openxmlformats.org/drawingml/2006/picture">
                            <pic:nvPicPr>
                              <pic:cNvPr id="20" name="Graphic 20" descr="hexagon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137559" y="0"/>
                                <a:ext cx="1647825" cy="1905000"/>
                              </a:xfrm>
                              <a:prstGeom prst="rect">
                                <a:avLst/>
                              </a:prstGeom>
                            </pic:spPr>
                          </pic:pic>
                          <pic:pic xmlns:pic="http://schemas.openxmlformats.org/drawingml/2006/picture">
                            <pic:nvPicPr>
                              <pic:cNvPr id="21" name="Graphic 21" descr="hexagon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505694" y="59377"/>
                                <a:ext cx="1583055" cy="1832610"/>
                              </a:xfrm>
                              <a:prstGeom prst="rect">
                                <a:avLst/>
                              </a:prstGeom>
                            </pic:spPr>
                          </pic:pic>
                        </wpg:wgp>
                      </a:graphicData>
                    </a:graphic>
                  </wp:anchor>
                </w:drawing>
              </mc:Choice>
              <mc:Fallback>
                <w:pict>
                  <v:group w14:anchorId="75E1396F" id="Group 28" o:spid="_x0000_s1026" alt="Hexagonal shapes" style="position:absolute;margin-left:-70.85pt;margin-top:493.45pt;width:321.95pt;height:267.2pt;z-index:251666432"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gqTCRhBfd5UYTIBI6jPmypMJmAE9XlThckEjKA+b6owmYAR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QKhQkA0CoUJgBAq1CYAACtQmECALQKhQkA0CoUJgBAq1CYAACtQmEC&#10;ALQKhQkA0CoUJgBAq1CYAACtQmECALQKhQkA0Co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&#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">
                    <v:shape id="Graphic 19" o:spid="_x0000_s1027" type="#_x0000_t75" alt="hexagon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">
                      <v:imagedata r:id="rId17" o:title="hexagon 2"/>
                    </v:shape>
                    <v:shape id="Graphic 20" o:spid="_x0000_s1028" type="#_x0000_t75" alt="hexagon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">
                      <v:imagedata r:id="rId19" o:title="hexagon 3"/>
                    </v:shape>
                    <v:shape id="Graphic 21" o:spid="_x0000_s1029" type="#_x0000_t75" alt="hexagon 4"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">
                      <v:imagedata r:id="rId18" o:title="hexagon 4"/>
                    </v:shape>
                  </v:group>
                </w:pict>
              </mc:Fallback>
            </mc:AlternateContent>
          </w:r>
          <w:r w:rsidR="005D120C">
            <w:rPr>
              <w:noProof/>
            </w:rPr>
            <w:drawing>
              <wp:anchor distT="0" distB="0" distL="114300" distR="114300" simplePos="0" relativeHeight="251668480" behindDoc="0" locked="0" layoutInCell="1" allowOverlap="1" wp14:anchorId="7D89CB36" wp14:editId="2A45D300">
                <wp:simplePos x="0" y="0"/>
                <wp:positionH relativeFrom="column">
                  <wp:posOffset>5012056</wp:posOffset>
                </wp:positionH>
                <wp:positionV relativeFrom="paragraph">
                  <wp:posOffset>6761050</wp:posOffset>
                </wp:positionV>
                <wp:extent cx="2345690" cy="2715131"/>
                <wp:effectExtent l="0" t="0" r="0" b="9525"/>
                <wp:wrapNone/>
                <wp:docPr id="23" name="Graphic 23" descr="hexag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F3642C" w:themeColor="text2"/>
              <w:spacing w:val="5"/>
              <w:kern w:val="28"/>
              <w:sz w:val="96"/>
              <w:szCs w:val="56"/>
              <w14:ligatures w14:val="standardContextual"/>
              <w14:cntxtAlts/>
            </w:rPr>
            <w:br w:type="page"/>
          </w:r>
        </w:p>
      </w:sdtContent>
    </w:sdt>
    <w:tbl>
      <w:tblPr>
        <w:tblStyle w:val="PlainTable4"/>
        <w:tblW w:w="11797" w:type="dxa"/>
        <w:tblInd w:w="-630" w:type="dxa"/>
        <w:tblLayout w:type="fixed"/>
        <w:tblLook w:val="04A0" w:firstRow="1" w:lastRow="0" w:firstColumn="1" w:lastColumn="0" w:noHBand="0" w:noVBand="1"/>
      </w:tblPr>
      <w:tblGrid>
        <w:gridCol w:w="7814"/>
        <w:gridCol w:w="236"/>
        <w:gridCol w:w="3747"/>
      </w:tblGrid>
      <w:tr w:rsidR="00732598" w14:paraId="490138E4" w14:textId="77777777" w:rsidTr="00607B84">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7814" w:type="dxa"/>
            <w:vMerge w:val="restart"/>
            <w:vAlign w:val="bottom"/>
          </w:tcPr>
          <w:p w14:paraId="306FD40C" w14:textId="3C6DBC6C" w:rsidR="00B903A7" w:rsidRPr="00B903A7" w:rsidRDefault="009E4BDC" w:rsidP="008A25CD">
            <w:pPr>
              <w:pStyle w:val="Title"/>
              <w:rPr>
                <w:b/>
              </w:rPr>
            </w:pPr>
            <w:r>
              <w:rPr>
                <w:noProof/>
              </w:rPr>
              <w:lastRenderedPageBreak/>
              <mc:AlternateContent>
                <mc:Choice Requires="wps">
                  <w:drawing>
                    <wp:anchor distT="0" distB="0" distL="114300" distR="114300" simplePos="0" relativeHeight="251669504" behindDoc="1" locked="0" layoutInCell="1" allowOverlap="1" wp14:anchorId="0E88473F" wp14:editId="16A9D000">
                      <wp:simplePos x="0" y="0"/>
                      <wp:positionH relativeFrom="column">
                        <wp:posOffset>17145</wp:posOffset>
                      </wp:positionH>
                      <wp:positionV relativeFrom="paragraph">
                        <wp:posOffset>414020</wp:posOffset>
                      </wp:positionV>
                      <wp:extent cx="4885055" cy="6530975"/>
                      <wp:effectExtent l="0" t="0" r="0" b="3175"/>
                      <wp:wrapSquare wrapText="bothSides"/>
                      <wp:docPr id="9" name="Text Box 9"/>
                      <wp:cNvGraphicFramePr/>
                      <a:graphic xmlns:a="http://schemas.openxmlformats.org/drawingml/2006/main">
                        <a:graphicData uri="http://schemas.microsoft.com/office/word/2010/wordprocessingShape">
                          <wps:wsp>
                            <wps:cNvSpPr txBox="1"/>
                            <wps:spPr>
                              <a:xfrm>
                                <a:off x="0" y="0"/>
                                <a:ext cx="4885055" cy="6530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0243D4" w14:textId="77777777" w:rsidR="008A25CD" w:rsidRDefault="008A25CD" w:rsidP="008A25CD">
                                  <w:pPr>
                                    <w:pStyle w:val="Heading2"/>
                                    <w:spacing w:before="0"/>
                                  </w:pPr>
                                </w:p>
                                <w:p w14:paraId="1CF0F256" w14:textId="4CC6F830" w:rsidR="00426F60" w:rsidRPr="004F53E9" w:rsidRDefault="005915AD" w:rsidP="008A25CD">
                                  <w:pPr>
                                    <w:pStyle w:val="Heading2"/>
                                    <w:spacing w:before="0"/>
                                  </w:pPr>
                                  <w:r>
                                    <w:t>Project Description</w:t>
                                  </w:r>
                                </w:p>
                                <w:p w14:paraId="31A62EE3" w14:textId="77777777" w:rsidR="005915AD" w:rsidRPr="00A033DD" w:rsidRDefault="005915AD" w:rsidP="005915AD">
                                  <w:bookmarkStart w:id="0" w:name="_Hlk26906575"/>
                                  <w:bookmarkStart w:id="1" w:name="_Hlk26906827"/>
                                  <w:r w:rsidRPr="00A033DD">
                                    <w:t xml:space="preserve">This is a site specification document for my personal Web site. My web site or Portfolio will enable me to showcase the work that I have completed throughout this quarter.  </w:t>
                                  </w:r>
                                  <w:bookmarkEnd w:id="0"/>
                                  <w:r w:rsidRPr="00A033DD">
                                    <w:t>We have been asked to build this web site through a process and consisted of number of smaller projects, which will replicate the Web development life cycle and reinforce the knowledge we acquired in our earlier studies. </w:t>
                                  </w:r>
                                </w:p>
                                <w:bookmarkEnd w:id="1"/>
                                <w:p w14:paraId="6CB9101C" w14:textId="77777777" w:rsidR="008A25CD" w:rsidRDefault="008A25CD" w:rsidP="008A25CD">
                                  <w:pPr>
                                    <w:spacing w:after="0" w:line="240" w:lineRule="auto"/>
                                  </w:pPr>
                                </w:p>
                                <w:p w14:paraId="12ABE588" w14:textId="0C429795" w:rsidR="004F53E9" w:rsidRDefault="005915AD" w:rsidP="008A25CD">
                                  <w:pPr>
                                    <w:pStyle w:val="Heading2"/>
                                    <w:spacing w:before="0"/>
                                  </w:pPr>
                                  <w:r>
                                    <w:t>My Page Design</w:t>
                                  </w:r>
                                </w:p>
                                <w:p w14:paraId="2E475C6D" w14:textId="77777777" w:rsidR="005915AD" w:rsidRPr="00A033DD" w:rsidRDefault="005915AD" w:rsidP="005915AD">
                                  <w:r w:rsidRPr="00A033DD">
                                    <w:t>A soon as you get into the home Page you will see my biography on the right, and a picture of me on the right. In the header, there will be a link to all the pages that I have created, for an easy access. The webpages I have created are as follow:</w:t>
                                  </w:r>
                                </w:p>
                                <w:p w14:paraId="7294DD0A" w14:textId="4F38E708" w:rsidR="005915AD" w:rsidRPr="005915AD" w:rsidRDefault="005915AD" w:rsidP="005915AD">
                                  <w:pPr>
                                    <w:pStyle w:val="ListParagraph"/>
                                    <w:numPr>
                                      <w:ilvl w:val="0"/>
                                      <w:numId w:val="3"/>
                                    </w:numPr>
                                    <w:rPr>
                                      <w:b/>
                                      <w:bCs/>
                                      <w:color w:val="272063" w:themeColor="accent3"/>
                                    </w:rPr>
                                  </w:pPr>
                                  <w:r w:rsidRPr="005915AD">
                                    <w:rPr>
                                      <w:b/>
                                      <w:bCs/>
                                      <w:color w:val="272063" w:themeColor="accent3"/>
                                    </w:rPr>
                                    <w:t xml:space="preserve">The home </w:t>
                                  </w:r>
                                  <w:bookmarkStart w:id="2" w:name="_Hlk26907097"/>
                                  <w:r w:rsidR="00A22A64">
                                    <w:rPr>
                                      <w:b/>
                                      <w:bCs/>
                                      <w:color w:val="272063" w:themeColor="accent3"/>
                                    </w:rPr>
                                    <w:t>P</w:t>
                                  </w:r>
                                  <w:r w:rsidRPr="005915AD">
                                    <w:rPr>
                                      <w:b/>
                                      <w:bCs/>
                                      <w:color w:val="272063" w:themeColor="accent3"/>
                                    </w:rPr>
                                    <w:t>age: home.html</w:t>
                                  </w:r>
                                </w:p>
                                <w:p w14:paraId="4C371A5C" w14:textId="167DC901" w:rsidR="005915AD" w:rsidRPr="00BE2E5A" w:rsidRDefault="005915AD" w:rsidP="005915AD">
                                  <w:pPr>
                                    <w:ind w:left="450"/>
                                  </w:pPr>
                                  <w:r w:rsidRPr="00BE2E5A">
                                    <w:t xml:space="preserve">Where I introduced myself and shared some personal information about my previous jobs and my interests. </w:t>
                                  </w:r>
                                </w:p>
                                <w:bookmarkEnd w:id="2"/>
                                <w:p w14:paraId="4A63CA16" w14:textId="7D046D4B" w:rsidR="008A25CD" w:rsidRPr="005915AD" w:rsidRDefault="005915AD" w:rsidP="005915AD">
                                  <w:pPr>
                                    <w:pStyle w:val="ListParagraph"/>
                                    <w:numPr>
                                      <w:ilvl w:val="0"/>
                                      <w:numId w:val="3"/>
                                    </w:numPr>
                                    <w:spacing w:after="0"/>
                                    <w:rPr>
                                      <w:b/>
                                      <w:bCs/>
                                      <w:color w:val="272063" w:themeColor="accent3"/>
                                    </w:rPr>
                                  </w:pPr>
                                  <w:r w:rsidRPr="005915AD">
                                    <w:rPr>
                                      <w:b/>
                                      <w:bCs/>
                                      <w:color w:val="272063" w:themeColor="accent3"/>
                                    </w:rPr>
                                    <w:t>My personal resume: resume.html</w:t>
                                  </w:r>
                                </w:p>
                                <w:p w14:paraId="2DE1D22E" w14:textId="77777777" w:rsidR="005915AD" w:rsidRDefault="005915AD" w:rsidP="005915AD">
                                  <w:pPr>
                                    <w:pStyle w:val="ListParagraph"/>
                                    <w:spacing w:after="0"/>
                                    <w:ind w:left="720" w:firstLine="0"/>
                                    <w:rPr>
                                      <w:b/>
                                      <w:bCs/>
                                    </w:rPr>
                                  </w:pPr>
                                </w:p>
                                <w:p w14:paraId="573FF29C" w14:textId="60ABCAD0" w:rsidR="005915AD" w:rsidRDefault="005915AD" w:rsidP="005915AD">
                                  <w:pPr>
                                    <w:ind w:left="450"/>
                                  </w:pPr>
                                  <w:r w:rsidRPr="00BE2E5A">
                                    <w:t>The resume is built in tables. I specified what kind of job I am seeking, my skills and my education. I also added a brief employment history.</w:t>
                                  </w:r>
                                </w:p>
                                <w:p w14:paraId="0B727316" w14:textId="77777777" w:rsidR="00A93F94" w:rsidRPr="00A93F94" w:rsidRDefault="00607B84" w:rsidP="000C4C9F">
                                  <w:pPr>
                                    <w:pStyle w:val="ListParagraph"/>
                                    <w:numPr>
                                      <w:ilvl w:val="0"/>
                                      <w:numId w:val="3"/>
                                    </w:numPr>
                                    <w:ind w:left="540" w:firstLine="0"/>
                                  </w:pPr>
                                  <w:bookmarkStart w:id="3" w:name="_Hlk26907907"/>
                                  <w:r w:rsidRPr="00A93F94">
                                    <w:rPr>
                                      <w:b/>
                                      <w:bCs/>
                                      <w:color w:val="272063" w:themeColor="accent3"/>
                                    </w:rPr>
                                    <w:t xml:space="preserve">Interest </w:t>
                                  </w:r>
                                  <w:bookmarkEnd w:id="3"/>
                                  <w:r w:rsidRPr="00A93F94">
                                    <w:rPr>
                                      <w:b/>
                                      <w:bCs/>
                                      <w:color w:val="272063" w:themeColor="accent3"/>
                                    </w:rPr>
                                    <w:t xml:space="preserve">Page: </w:t>
                                  </w:r>
                                  <w:bookmarkStart w:id="4" w:name="_Hlk26907934"/>
                                  <w:r w:rsidRPr="00A93F94">
                                    <w:rPr>
                                      <w:b/>
                                      <w:bCs/>
                                      <w:color w:val="272063" w:themeColor="accent3"/>
                                    </w:rPr>
                                    <w:t>interest.html</w:t>
                                  </w:r>
                                  <w:bookmarkEnd w:id="4"/>
                                </w:p>
                                <w:p w14:paraId="1D2F235C" w14:textId="1EEACF6D" w:rsidR="00607B84" w:rsidRPr="00A22A64" w:rsidRDefault="00607B84" w:rsidP="00A22A64">
                                  <w:pPr>
                                    <w:ind w:left="540"/>
                                  </w:pPr>
                                  <w:r w:rsidRPr="00A22A64">
                                    <w:t>This page will display some of my interests, through 4 external links. I will share some of my interest such as music, traveling, cooking and reading. As soon as the user click a link, he will be prompted to another page outside of my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8473F" id="Text Box 9" o:spid="_x0000_s1029" type="#_x0000_t202" style="position:absolute;margin-left:1.35pt;margin-top:32.6pt;width:384.65pt;height:5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" filled="f" stroked="f">
                      <v:textbox>
                        <w:txbxContent>
                          <w:p w14:paraId="270243D4" w14:textId="77777777" w:rsidR="008A25CD" w:rsidRDefault="008A25CD" w:rsidP="008A25CD">
                            <w:pPr>
                              <w:pStyle w:val="Heading2"/>
                              <w:spacing w:before="0"/>
                            </w:pPr>
                          </w:p>
                          <w:p w14:paraId="1CF0F256" w14:textId="4CC6F830" w:rsidR="00426F60" w:rsidRPr="004F53E9" w:rsidRDefault="005915AD" w:rsidP="008A25CD">
                            <w:pPr>
                              <w:pStyle w:val="Heading2"/>
                              <w:spacing w:before="0"/>
                            </w:pPr>
                            <w:r>
                              <w:t>Project Description</w:t>
                            </w:r>
                          </w:p>
                          <w:p w14:paraId="31A62EE3" w14:textId="77777777" w:rsidR="005915AD" w:rsidRPr="00A033DD" w:rsidRDefault="005915AD" w:rsidP="005915AD">
                            <w:bookmarkStart w:id="5" w:name="_Hlk26906575"/>
                            <w:bookmarkStart w:id="6" w:name="_Hlk26906827"/>
                            <w:r w:rsidRPr="00A033DD">
                              <w:t xml:space="preserve">This is a site specification document for my personal Web site. My web site or Portfolio will enable me to showcase the work that I have completed throughout this quarter.  </w:t>
                            </w:r>
                            <w:bookmarkEnd w:id="5"/>
                            <w:r w:rsidRPr="00A033DD">
                              <w:t>We have been asked to build this web site through a process and consisted of number of smaller projects, which will replicate the Web development life cycle and reinforce the knowledge we acquired in our earlier studies. </w:t>
                            </w:r>
                          </w:p>
                          <w:bookmarkEnd w:id="6"/>
                          <w:p w14:paraId="6CB9101C" w14:textId="77777777" w:rsidR="008A25CD" w:rsidRDefault="008A25CD" w:rsidP="008A25CD">
                            <w:pPr>
                              <w:spacing w:after="0" w:line="240" w:lineRule="auto"/>
                            </w:pPr>
                          </w:p>
                          <w:p w14:paraId="12ABE588" w14:textId="0C429795" w:rsidR="004F53E9" w:rsidRDefault="005915AD" w:rsidP="008A25CD">
                            <w:pPr>
                              <w:pStyle w:val="Heading2"/>
                              <w:spacing w:before="0"/>
                            </w:pPr>
                            <w:r>
                              <w:t>My Page Design</w:t>
                            </w:r>
                          </w:p>
                          <w:p w14:paraId="2E475C6D" w14:textId="77777777" w:rsidR="005915AD" w:rsidRPr="00A033DD" w:rsidRDefault="005915AD" w:rsidP="005915AD">
                            <w:r w:rsidRPr="00A033DD">
                              <w:t>A soon as you get into the home Page you will see my biography on the right, and a picture of me on the right. In the header, there will be a link to all the pages that I have created, for an easy access. The webpages I have created are as follow:</w:t>
                            </w:r>
                          </w:p>
                          <w:p w14:paraId="7294DD0A" w14:textId="4F38E708" w:rsidR="005915AD" w:rsidRPr="005915AD" w:rsidRDefault="005915AD" w:rsidP="005915AD">
                            <w:pPr>
                              <w:pStyle w:val="ListParagraph"/>
                              <w:numPr>
                                <w:ilvl w:val="0"/>
                                <w:numId w:val="3"/>
                              </w:numPr>
                              <w:rPr>
                                <w:b/>
                                <w:bCs/>
                                <w:color w:val="272063" w:themeColor="accent3"/>
                              </w:rPr>
                            </w:pPr>
                            <w:r w:rsidRPr="005915AD">
                              <w:rPr>
                                <w:b/>
                                <w:bCs/>
                                <w:color w:val="272063" w:themeColor="accent3"/>
                              </w:rPr>
                              <w:t xml:space="preserve">The home </w:t>
                            </w:r>
                            <w:bookmarkStart w:id="7" w:name="_Hlk26907097"/>
                            <w:r w:rsidR="00A22A64">
                              <w:rPr>
                                <w:b/>
                                <w:bCs/>
                                <w:color w:val="272063" w:themeColor="accent3"/>
                              </w:rPr>
                              <w:t>P</w:t>
                            </w:r>
                            <w:r w:rsidRPr="005915AD">
                              <w:rPr>
                                <w:b/>
                                <w:bCs/>
                                <w:color w:val="272063" w:themeColor="accent3"/>
                              </w:rPr>
                              <w:t>age: home.html</w:t>
                            </w:r>
                          </w:p>
                          <w:p w14:paraId="4C371A5C" w14:textId="167DC901" w:rsidR="005915AD" w:rsidRPr="00BE2E5A" w:rsidRDefault="005915AD" w:rsidP="005915AD">
                            <w:pPr>
                              <w:ind w:left="450"/>
                            </w:pPr>
                            <w:r w:rsidRPr="00BE2E5A">
                              <w:t xml:space="preserve">Where I introduced myself and shared some personal information about my previous jobs and my interests. </w:t>
                            </w:r>
                          </w:p>
                          <w:bookmarkEnd w:id="7"/>
                          <w:p w14:paraId="4A63CA16" w14:textId="7D046D4B" w:rsidR="008A25CD" w:rsidRPr="005915AD" w:rsidRDefault="005915AD" w:rsidP="005915AD">
                            <w:pPr>
                              <w:pStyle w:val="ListParagraph"/>
                              <w:numPr>
                                <w:ilvl w:val="0"/>
                                <w:numId w:val="3"/>
                              </w:numPr>
                              <w:spacing w:after="0"/>
                              <w:rPr>
                                <w:b/>
                                <w:bCs/>
                                <w:color w:val="272063" w:themeColor="accent3"/>
                              </w:rPr>
                            </w:pPr>
                            <w:r w:rsidRPr="005915AD">
                              <w:rPr>
                                <w:b/>
                                <w:bCs/>
                                <w:color w:val="272063" w:themeColor="accent3"/>
                              </w:rPr>
                              <w:t>My personal resume: resume.html</w:t>
                            </w:r>
                          </w:p>
                          <w:p w14:paraId="2DE1D22E" w14:textId="77777777" w:rsidR="005915AD" w:rsidRDefault="005915AD" w:rsidP="005915AD">
                            <w:pPr>
                              <w:pStyle w:val="ListParagraph"/>
                              <w:spacing w:after="0"/>
                              <w:ind w:left="720" w:firstLine="0"/>
                              <w:rPr>
                                <w:b/>
                                <w:bCs/>
                              </w:rPr>
                            </w:pPr>
                          </w:p>
                          <w:p w14:paraId="573FF29C" w14:textId="60ABCAD0" w:rsidR="005915AD" w:rsidRDefault="005915AD" w:rsidP="005915AD">
                            <w:pPr>
                              <w:ind w:left="450"/>
                            </w:pPr>
                            <w:r w:rsidRPr="00BE2E5A">
                              <w:t>The resume is built in tables. I specified what kind of job I am seeking, my skills and my education. I also added a brief employment history.</w:t>
                            </w:r>
                          </w:p>
                          <w:p w14:paraId="0B727316" w14:textId="77777777" w:rsidR="00A93F94" w:rsidRPr="00A93F94" w:rsidRDefault="00607B84" w:rsidP="000C4C9F">
                            <w:pPr>
                              <w:pStyle w:val="ListParagraph"/>
                              <w:numPr>
                                <w:ilvl w:val="0"/>
                                <w:numId w:val="3"/>
                              </w:numPr>
                              <w:ind w:left="540" w:firstLine="0"/>
                            </w:pPr>
                            <w:bookmarkStart w:id="8" w:name="_Hlk26907907"/>
                            <w:r w:rsidRPr="00A93F94">
                              <w:rPr>
                                <w:b/>
                                <w:bCs/>
                                <w:color w:val="272063" w:themeColor="accent3"/>
                              </w:rPr>
                              <w:t xml:space="preserve">Interest </w:t>
                            </w:r>
                            <w:bookmarkEnd w:id="8"/>
                            <w:r w:rsidRPr="00A93F94">
                              <w:rPr>
                                <w:b/>
                                <w:bCs/>
                                <w:color w:val="272063" w:themeColor="accent3"/>
                              </w:rPr>
                              <w:t xml:space="preserve">Page: </w:t>
                            </w:r>
                            <w:bookmarkStart w:id="9" w:name="_Hlk26907934"/>
                            <w:r w:rsidRPr="00A93F94">
                              <w:rPr>
                                <w:b/>
                                <w:bCs/>
                                <w:color w:val="272063" w:themeColor="accent3"/>
                              </w:rPr>
                              <w:t>interest.html</w:t>
                            </w:r>
                            <w:bookmarkEnd w:id="9"/>
                          </w:p>
                          <w:p w14:paraId="1D2F235C" w14:textId="1EEACF6D" w:rsidR="00607B84" w:rsidRPr="00A22A64" w:rsidRDefault="00607B84" w:rsidP="00A22A64">
                            <w:pPr>
                              <w:ind w:left="540"/>
                            </w:pPr>
                            <w:r w:rsidRPr="00A22A64">
                              <w:t>This page will display some of my interests, through 4 external links. I will share some of my interest such as music, traveling, cooking and reading. As soon as the user click a link, he will be prompted to another page outside of my website.</w:t>
                            </w:r>
                          </w:p>
                        </w:txbxContent>
                      </v:textbox>
                      <w10:wrap type="square"/>
                    </v:shape>
                  </w:pict>
                </mc:Fallback>
              </mc:AlternateContent>
            </w:r>
            <w:r>
              <w:rPr>
                <w:noProof/>
                <w14:ligatures w14:val="none"/>
                <w14:cntxtAlts w14:val="0"/>
              </w:rPr>
              <mc:AlternateContent>
                <mc:Choice Requires="wps">
                  <w:drawing>
                    <wp:inline distT="0" distB="0" distL="0" distR="0" wp14:anchorId="6FB32240" wp14:editId="21DEB4E7">
                      <wp:extent cx="4830792" cy="405441"/>
                      <wp:effectExtent l="0" t="0" r="0" b="3810"/>
                      <wp:docPr id="10" name="Text Box 10"/>
                      <wp:cNvGraphicFramePr/>
                      <a:graphic xmlns:a="http://schemas.openxmlformats.org/drawingml/2006/main">
                        <a:graphicData uri="http://schemas.microsoft.com/office/word/2010/wordprocessingShape">
                          <wps:wsp>
                            <wps:cNvSpPr txBox="1"/>
                            <wps:spPr>
                              <a:xfrm>
                                <a:off x="0" y="0"/>
                                <a:ext cx="4830792" cy="4054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DE2A8" w14:textId="77777777" w:rsidR="009E4BDC" w:rsidRPr="00B903A7" w:rsidRDefault="009E4BDC" w:rsidP="009E4BDC">
                                  <w:pPr>
                                    <w:pStyle w:val="Title"/>
                                  </w:pPr>
                                  <w:r>
                                    <w:t>Competency Demonstration</w:t>
                                  </w:r>
                                </w:p>
                                <w:p w14:paraId="5F7D3733" w14:textId="77777777" w:rsidR="009E4BDC" w:rsidRDefault="009E4BDC" w:rsidP="009E4BDC">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32240" id="Text Box 10" o:spid="_x0000_s1030" type="#_x0000_t202" style="width:380.4pt;height: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" filled="f" stroked="f">
                      <v:textbox>
                        <w:txbxContent>
                          <w:p w14:paraId="72CDE2A8" w14:textId="77777777" w:rsidR="009E4BDC" w:rsidRPr="00B903A7" w:rsidRDefault="009E4BDC" w:rsidP="009E4BDC">
                            <w:pPr>
                              <w:pStyle w:val="Title"/>
                            </w:pPr>
                            <w:r>
                              <w:t>Competency Demonstration</w:t>
                            </w:r>
                          </w:p>
                          <w:p w14:paraId="5F7D3733" w14:textId="77777777" w:rsidR="009E4BDC" w:rsidRDefault="009E4BDC" w:rsidP="009E4BDC">
                            <w:pPr>
                              <w:pStyle w:val="Title"/>
                            </w:pPr>
                          </w:p>
                        </w:txbxContent>
                      </v:textbox>
                      <w10:anchorlock/>
                    </v:shape>
                  </w:pict>
                </mc:Fallback>
              </mc:AlternateContent>
            </w:r>
          </w:p>
        </w:tc>
        <w:tc>
          <w:tcPr>
            <w:tcW w:w="236" w:type="dxa"/>
            <w:vMerge w:val="restart"/>
          </w:tcPr>
          <w:p w14:paraId="4D269658" w14:textId="61DB3176" w:rsidR="00B903A7" w:rsidRDefault="00B903A7">
            <w:pPr>
              <w:cnfStyle w:val="100000000000" w:firstRow="1" w:lastRow="0" w:firstColumn="0" w:lastColumn="0" w:oddVBand="0" w:evenVBand="0" w:oddHBand="0" w:evenHBand="0" w:firstRowFirstColumn="0" w:firstRowLastColumn="0" w:lastRowFirstColumn="0" w:lastRowLastColumn="0"/>
            </w:pPr>
          </w:p>
        </w:tc>
        <w:tc>
          <w:tcPr>
            <w:tcW w:w="3747" w:type="dxa"/>
            <w:shd w:val="clear" w:color="auto" w:fill="3F1D5A" w:themeFill="accent1"/>
            <w:vAlign w:val="center"/>
          </w:tcPr>
          <w:p w14:paraId="5C627A78" w14:textId="64CC6387" w:rsidR="00B903A7" w:rsidRDefault="00B903A7" w:rsidP="00426F60">
            <w:pPr>
              <w:jc w:val="center"/>
              <w:cnfStyle w:val="100000000000" w:firstRow="1" w:lastRow="0" w:firstColumn="0" w:lastColumn="0" w:oddVBand="0" w:evenVBand="0" w:oddHBand="0" w:evenHBand="0" w:firstRowFirstColumn="0" w:firstRowLastColumn="0" w:lastRowFirstColumn="0" w:lastRowLastColumn="0"/>
            </w:pPr>
            <w:r>
              <w:rPr>
                <w:noProof/>
              </w:rPr>
              <mc:AlternateContent>
                <mc:Choice Requires="wps">
                  <w:drawing>
                    <wp:inline distT="0" distB="0" distL="0" distR="0" wp14:anchorId="7840835C" wp14:editId="5DFC4666">
                      <wp:extent cx="2101756" cy="846161"/>
                      <wp:effectExtent l="0" t="0" r="0" b="0"/>
                      <wp:docPr id="1" name="Text Box 1"/>
                      <wp:cNvGraphicFramePr/>
                      <a:graphic xmlns:a="http://schemas.openxmlformats.org/drawingml/2006/main">
                        <a:graphicData uri="http://schemas.microsoft.com/office/word/2010/wordprocessingShape">
                          <wps:wsp>
                            <wps:cNvSpPr txBox="1"/>
                            <wps:spPr>
                              <a:xfrm>
                                <a:off x="0" y="0"/>
                                <a:ext cx="2101756" cy="8461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3A991B" w14:textId="260334D3" w:rsidR="00B903A7" w:rsidRPr="00607B84" w:rsidRDefault="00607B84" w:rsidP="00607B84">
                                  <w:pPr>
                                    <w:pStyle w:val="Heading1"/>
                                    <w:jc w:val="center"/>
                                    <w:rPr>
                                      <w:b/>
                                      <w:bCs w:val="0"/>
                                    </w:rPr>
                                  </w:pPr>
                                  <w:r w:rsidRPr="00607B84">
                                    <w:rPr>
                                      <w:b/>
                                      <w:bCs w:val="0"/>
                                    </w:rPr>
                                    <w:t>Screenshots</w:t>
                                  </w:r>
                                  <w:r>
                                    <w:rPr>
                                      <w:b/>
                                      <w:bCs w:val="0"/>
                                    </w:rPr>
                                    <w:t xml:space="preserve"> Preview</w:t>
                                  </w:r>
                                </w:p>
                                <w:p w14:paraId="0E107089" w14:textId="77777777" w:rsidR="005D120C" w:rsidRPr="005D120C" w:rsidRDefault="005D120C" w:rsidP="005D120C">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p w14:paraId="27B9F570" w14:textId="77777777" w:rsidR="005D120C" w:rsidRPr="005D120C" w:rsidRDefault="005D120C" w:rsidP="005D12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0835C" id="Text Box 1" o:spid="_x0000_s1031" type="#_x0000_t202" style="width:165.5pt;height: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" filled="f" stroked="f">
                      <v:textbox>
                        <w:txbxContent>
                          <w:p w14:paraId="273A991B" w14:textId="260334D3" w:rsidR="00B903A7" w:rsidRPr="00607B84" w:rsidRDefault="00607B84" w:rsidP="00607B84">
                            <w:pPr>
                              <w:pStyle w:val="Heading1"/>
                              <w:jc w:val="center"/>
                              <w:rPr>
                                <w:b/>
                                <w:bCs w:val="0"/>
                              </w:rPr>
                            </w:pPr>
                            <w:r w:rsidRPr="00607B84">
                              <w:rPr>
                                <w:b/>
                                <w:bCs w:val="0"/>
                              </w:rPr>
                              <w:t>Screenshots</w:t>
                            </w:r>
                            <w:r>
                              <w:rPr>
                                <w:b/>
                                <w:bCs w:val="0"/>
                              </w:rPr>
                              <w:t xml:space="preserve"> Preview</w:t>
                            </w:r>
                          </w:p>
                          <w:p w14:paraId="0E107089" w14:textId="77777777" w:rsidR="005D120C" w:rsidRPr="005D120C" w:rsidRDefault="005D120C" w:rsidP="005D120C">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p w14:paraId="27B9F570" w14:textId="77777777" w:rsidR="005D120C" w:rsidRPr="005D120C" w:rsidRDefault="005D120C" w:rsidP="005D120C"/>
                        </w:txbxContent>
                      </v:textbox>
                      <w10:anchorlock/>
                    </v:shape>
                  </w:pict>
                </mc:Fallback>
              </mc:AlternateContent>
            </w:r>
          </w:p>
        </w:tc>
      </w:tr>
      <w:tr w:rsidR="00732598" w14:paraId="2DEABFD7" w14:textId="77777777" w:rsidTr="00607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814" w:type="dxa"/>
            <w:vMerge/>
          </w:tcPr>
          <w:p w14:paraId="4EF060DD" w14:textId="77777777" w:rsidR="00B903A7" w:rsidRDefault="00B903A7"/>
        </w:tc>
        <w:tc>
          <w:tcPr>
            <w:tcW w:w="236" w:type="dxa"/>
            <w:vMerge/>
          </w:tcPr>
          <w:p w14:paraId="76C0D68C" w14:textId="77777777" w:rsidR="00B903A7" w:rsidRDefault="00B903A7">
            <w:pPr>
              <w:cnfStyle w:val="000000100000" w:firstRow="0" w:lastRow="0" w:firstColumn="0" w:lastColumn="0" w:oddVBand="0" w:evenVBand="0" w:oddHBand="1" w:evenHBand="0" w:firstRowFirstColumn="0" w:firstRowLastColumn="0" w:lastRowFirstColumn="0" w:lastRowLastColumn="0"/>
            </w:pPr>
          </w:p>
        </w:tc>
        <w:tc>
          <w:tcPr>
            <w:tcW w:w="3747" w:type="dxa"/>
            <w:vMerge w:val="restart"/>
            <w:shd w:val="clear" w:color="auto" w:fill="3F1D5A" w:themeFill="accent1"/>
            <w:vAlign w:val="center"/>
          </w:tcPr>
          <w:p w14:paraId="46E72E5F" w14:textId="1E4C26AB" w:rsidR="00B903A7" w:rsidRDefault="00A93F94" w:rsidP="00426F60">
            <w:pPr>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inline distT="0" distB="0" distL="0" distR="0" wp14:anchorId="6A743214" wp14:editId="06B21FCE">
                      <wp:extent cx="2101215" cy="6905767"/>
                      <wp:effectExtent l="0" t="0" r="0" b="9525"/>
                      <wp:docPr id="8" name="Text Box 8"/>
                      <wp:cNvGraphicFramePr/>
                      <a:graphic xmlns:a="http://schemas.openxmlformats.org/drawingml/2006/main">
                        <a:graphicData uri="http://schemas.microsoft.com/office/word/2010/wordprocessingShape">
                          <wps:wsp>
                            <wps:cNvSpPr txBox="1"/>
                            <wps:spPr>
                              <a:xfrm>
                                <a:off x="0" y="0"/>
                                <a:ext cx="2101215" cy="69057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948049" w14:textId="6898EC34" w:rsidR="00A93F94" w:rsidRPr="00426F60" w:rsidRDefault="00A93F94" w:rsidP="00A93F94">
                                  <w:pPr>
                                    <w:pStyle w:val="Heading1"/>
                                  </w:pPr>
                                  <w:r>
                                    <w:rPr>
                                      <w:noProof/>
                                    </w:rPr>
                                    <w:drawing>
                                      <wp:inline distT="0" distB="0" distL="0" distR="0" wp14:anchorId="2AED5BEE" wp14:editId="6EEC941F">
                                        <wp:extent cx="1918335" cy="98171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8335" cy="981710"/>
                                                </a:xfrm>
                                                <a:prstGeom prst="rect">
                                                  <a:avLst/>
                                                </a:prstGeom>
                                              </pic:spPr>
                                            </pic:pic>
                                          </a:graphicData>
                                        </a:graphic>
                                      </wp:inline>
                                    </w:drawing>
                                  </w:r>
                                </w:p>
                                <w:p w14:paraId="490A4B08" w14:textId="77777777" w:rsidR="00A93F94" w:rsidRDefault="00A93F94" w:rsidP="00A93F94">
                                  <w:r>
                                    <w:rPr>
                                      <w:noProof/>
                                    </w:rPr>
                                    <w:drawing>
                                      <wp:inline distT="0" distB="0" distL="0" distR="0" wp14:anchorId="04FB613A" wp14:editId="3ACD9A34">
                                        <wp:extent cx="1918335" cy="109283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8335" cy="1092835"/>
                                                </a:xfrm>
                                                <a:prstGeom prst="rect">
                                                  <a:avLst/>
                                                </a:prstGeom>
                                              </pic:spPr>
                                            </pic:pic>
                                          </a:graphicData>
                                        </a:graphic>
                                      </wp:inline>
                                    </w:drawing>
                                  </w:r>
                                  <w:r w:rsidRPr="00607B84">
                                    <w:rPr>
                                      <w:noProof/>
                                    </w:rPr>
                                    <w:t xml:space="preserve"> </w:t>
                                  </w:r>
                                  <w:r>
                                    <w:rPr>
                                      <w:noProof/>
                                    </w:rPr>
                                    <w:drawing>
                                      <wp:inline distT="0" distB="0" distL="0" distR="0" wp14:anchorId="7CA19634" wp14:editId="5E0C3682">
                                        <wp:extent cx="1918335" cy="1133475"/>
                                        <wp:effectExtent l="0" t="0" r="57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8335" cy="1133475"/>
                                                </a:xfrm>
                                                <a:prstGeom prst="rect">
                                                  <a:avLst/>
                                                </a:prstGeom>
                                              </pic:spPr>
                                            </pic:pic>
                                          </a:graphicData>
                                        </a:graphic>
                                      </wp:inline>
                                    </w:drawing>
                                  </w:r>
                                  <w:r w:rsidRPr="00607B84">
                                    <w:rPr>
                                      <w:noProof/>
                                    </w:rPr>
                                    <w:t xml:space="preserve"> </w:t>
                                  </w:r>
                                  <w:r>
                                    <w:rPr>
                                      <w:noProof/>
                                    </w:rPr>
                                    <w:drawing>
                                      <wp:inline distT="0" distB="0" distL="0" distR="0" wp14:anchorId="15940F8B" wp14:editId="6C24F3B4">
                                        <wp:extent cx="1918335" cy="12141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8335" cy="1214120"/>
                                                </a:xfrm>
                                                <a:prstGeom prst="rect">
                                                  <a:avLst/>
                                                </a:prstGeom>
                                              </pic:spPr>
                                            </pic:pic>
                                          </a:graphicData>
                                        </a:graphic>
                                      </wp:inline>
                                    </w:drawing>
                                  </w:r>
                                  <w:r>
                                    <w:rPr>
                                      <w:noProof/>
                                    </w:rPr>
                                    <w:drawing>
                                      <wp:inline distT="0" distB="0" distL="0" distR="0" wp14:anchorId="60A620AC" wp14:editId="6040500F">
                                        <wp:extent cx="1918335" cy="122174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8335" cy="1221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743214" id="Text Box 8" o:spid="_x0000_s1032" type="#_x0000_t202" style="width:165.45pt;height:5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" filled="f" stroked="f">
                      <v:textbox>
                        <w:txbxContent>
                          <w:p w14:paraId="51948049" w14:textId="6898EC34" w:rsidR="00A93F94" w:rsidRPr="00426F60" w:rsidRDefault="00A93F94" w:rsidP="00A93F94">
                            <w:pPr>
                              <w:pStyle w:val="Heading1"/>
                            </w:pPr>
                            <w:r>
                              <w:rPr>
                                <w:noProof/>
                              </w:rPr>
                              <w:drawing>
                                <wp:inline distT="0" distB="0" distL="0" distR="0" wp14:anchorId="2AED5BEE" wp14:editId="6EEC941F">
                                  <wp:extent cx="1918335" cy="98171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8335" cy="981710"/>
                                          </a:xfrm>
                                          <a:prstGeom prst="rect">
                                            <a:avLst/>
                                          </a:prstGeom>
                                        </pic:spPr>
                                      </pic:pic>
                                    </a:graphicData>
                                  </a:graphic>
                                </wp:inline>
                              </w:drawing>
                            </w:r>
                          </w:p>
                          <w:p w14:paraId="490A4B08" w14:textId="77777777" w:rsidR="00A93F94" w:rsidRDefault="00A93F94" w:rsidP="00A93F94">
                            <w:r>
                              <w:rPr>
                                <w:noProof/>
                              </w:rPr>
                              <w:drawing>
                                <wp:inline distT="0" distB="0" distL="0" distR="0" wp14:anchorId="04FB613A" wp14:editId="3ACD9A34">
                                  <wp:extent cx="1918335" cy="109283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8335" cy="1092835"/>
                                          </a:xfrm>
                                          <a:prstGeom prst="rect">
                                            <a:avLst/>
                                          </a:prstGeom>
                                        </pic:spPr>
                                      </pic:pic>
                                    </a:graphicData>
                                  </a:graphic>
                                </wp:inline>
                              </w:drawing>
                            </w:r>
                            <w:r w:rsidRPr="00607B84">
                              <w:rPr>
                                <w:noProof/>
                              </w:rPr>
                              <w:t xml:space="preserve"> </w:t>
                            </w:r>
                            <w:r>
                              <w:rPr>
                                <w:noProof/>
                              </w:rPr>
                              <w:drawing>
                                <wp:inline distT="0" distB="0" distL="0" distR="0" wp14:anchorId="7CA19634" wp14:editId="5E0C3682">
                                  <wp:extent cx="1918335" cy="1133475"/>
                                  <wp:effectExtent l="0" t="0" r="57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8335" cy="1133475"/>
                                          </a:xfrm>
                                          <a:prstGeom prst="rect">
                                            <a:avLst/>
                                          </a:prstGeom>
                                        </pic:spPr>
                                      </pic:pic>
                                    </a:graphicData>
                                  </a:graphic>
                                </wp:inline>
                              </w:drawing>
                            </w:r>
                            <w:r w:rsidRPr="00607B84">
                              <w:rPr>
                                <w:noProof/>
                              </w:rPr>
                              <w:t xml:space="preserve"> </w:t>
                            </w:r>
                            <w:r>
                              <w:rPr>
                                <w:noProof/>
                              </w:rPr>
                              <w:drawing>
                                <wp:inline distT="0" distB="0" distL="0" distR="0" wp14:anchorId="15940F8B" wp14:editId="6C24F3B4">
                                  <wp:extent cx="1918335" cy="12141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8335" cy="1214120"/>
                                          </a:xfrm>
                                          <a:prstGeom prst="rect">
                                            <a:avLst/>
                                          </a:prstGeom>
                                        </pic:spPr>
                                      </pic:pic>
                                    </a:graphicData>
                                  </a:graphic>
                                </wp:inline>
                              </w:drawing>
                            </w:r>
                            <w:r>
                              <w:rPr>
                                <w:noProof/>
                              </w:rPr>
                              <w:drawing>
                                <wp:inline distT="0" distB="0" distL="0" distR="0" wp14:anchorId="60A620AC" wp14:editId="6040500F">
                                  <wp:extent cx="1918335" cy="122174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8335" cy="1221740"/>
                                          </a:xfrm>
                                          <a:prstGeom prst="rect">
                                            <a:avLst/>
                                          </a:prstGeom>
                                        </pic:spPr>
                                      </pic:pic>
                                    </a:graphicData>
                                  </a:graphic>
                                </wp:inline>
                              </w:drawing>
                            </w:r>
                          </w:p>
                        </w:txbxContent>
                      </v:textbox>
                      <w10:anchorlock/>
                    </v:shape>
                  </w:pict>
                </mc:Fallback>
              </mc:AlternateContent>
            </w:r>
          </w:p>
        </w:tc>
      </w:tr>
      <w:tr w:rsidR="00732598" w14:paraId="6A90DB8D" w14:textId="77777777" w:rsidTr="009E4BDC">
        <w:trPr>
          <w:trHeight w:val="74"/>
        </w:trPr>
        <w:tc>
          <w:tcPr>
            <w:cnfStyle w:val="001000000000" w:firstRow="0" w:lastRow="0" w:firstColumn="1" w:lastColumn="0" w:oddVBand="0" w:evenVBand="0" w:oddHBand="0" w:evenHBand="0" w:firstRowFirstColumn="0" w:firstRowLastColumn="0" w:lastRowFirstColumn="0" w:lastRowLastColumn="0"/>
            <w:tcW w:w="7814" w:type="dxa"/>
            <w:vAlign w:val="center"/>
          </w:tcPr>
          <w:p w14:paraId="21CE5FF7" w14:textId="6CDA55DA" w:rsidR="00B903A7" w:rsidRPr="00B903A7" w:rsidRDefault="00B903A7" w:rsidP="00260E5B">
            <w:pPr>
              <w:pStyle w:val="Subtitle"/>
              <w:rPr>
                <w:b/>
              </w:rPr>
            </w:pPr>
          </w:p>
        </w:tc>
        <w:tc>
          <w:tcPr>
            <w:tcW w:w="236" w:type="dxa"/>
            <w:vMerge/>
          </w:tcPr>
          <w:p w14:paraId="05445DCD" w14:textId="77777777" w:rsidR="00B903A7" w:rsidRDefault="00B903A7">
            <w:pPr>
              <w:cnfStyle w:val="000000000000" w:firstRow="0" w:lastRow="0" w:firstColumn="0" w:lastColumn="0" w:oddVBand="0" w:evenVBand="0" w:oddHBand="0" w:evenHBand="0" w:firstRowFirstColumn="0" w:firstRowLastColumn="0" w:lastRowFirstColumn="0" w:lastRowLastColumn="0"/>
            </w:pPr>
          </w:p>
        </w:tc>
        <w:tc>
          <w:tcPr>
            <w:tcW w:w="3747" w:type="dxa"/>
            <w:vMerge/>
            <w:shd w:val="clear" w:color="auto" w:fill="3F1D5A" w:themeFill="accent1"/>
          </w:tcPr>
          <w:p w14:paraId="2ACF377F" w14:textId="77777777" w:rsidR="00B903A7" w:rsidRDefault="00B903A7">
            <w:pPr>
              <w:cnfStyle w:val="000000000000" w:firstRow="0" w:lastRow="0" w:firstColumn="0" w:lastColumn="0" w:oddVBand="0" w:evenVBand="0" w:oddHBand="0" w:evenHBand="0" w:firstRowFirstColumn="0" w:firstRowLastColumn="0" w:lastRowFirstColumn="0" w:lastRowLastColumn="0"/>
            </w:pPr>
          </w:p>
        </w:tc>
      </w:tr>
      <w:tr w:rsidR="00732598" w:rsidRPr="004F53E9" w14:paraId="3415293B" w14:textId="77777777" w:rsidTr="00607B84">
        <w:trPr>
          <w:cnfStyle w:val="000000100000" w:firstRow="0" w:lastRow="0" w:firstColumn="0" w:lastColumn="0" w:oddVBand="0" w:evenVBand="0" w:oddHBand="1" w:evenHBand="0" w:firstRowFirstColumn="0" w:firstRowLastColumn="0" w:lastRowFirstColumn="0" w:lastRowLastColumn="0"/>
          <w:trHeight w:val="10395"/>
        </w:trPr>
        <w:tc>
          <w:tcPr>
            <w:cnfStyle w:val="001000000000" w:firstRow="0" w:lastRow="0" w:firstColumn="1" w:lastColumn="0" w:oddVBand="0" w:evenVBand="0" w:oddHBand="0" w:evenHBand="0" w:firstRowFirstColumn="0" w:firstRowLastColumn="0" w:lastRowFirstColumn="0" w:lastRowLastColumn="0"/>
            <w:tcW w:w="7814" w:type="dxa"/>
            <w:shd w:val="clear" w:color="auto" w:fill="auto"/>
            <w:vAlign w:val="center"/>
          </w:tcPr>
          <w:p w14:paraId="524396F3" w14:textId="21E24B03" w:rsidR="005D120C" w:rsidRDefault="005D120C" w:rsidP="004F53E9">
            <w:pPr>
              <w:jc w:val="center"/>
              <w:rPr>
                <w:b w:val="0"/>
                <w:bCs w:val="0"/>
              </w:rPr>
            </w:pPr>
          </w:p>
          <w:p w14:paraId="0602C33F" w14:textId="40437DF7" w:rsidR="00B903A7" w:rsidRPr="005D120C" w:rsidRDefault="004F241C" w:rsidP="005D120C">
            <w:r>
              <w:rPr>
                <w:noProof/>
              </w:rPr>
              <mc:AlternateContent>
                <mc:Choice Requires="wps">
                  <w:drawing>
                    <wp:inline distT="0" distB="0" distL="0" distR="0" wp14:anchorId="7844484A" wp14:editId="6E963DBC">
                      <wp:extent cx="4589780" cy="6562725"/>
                      <wp:effectExtent l="0" t="0" r="0" b="9525"/>
                      <wp:docPr id="36" name="Text Box 36"/>
                      <wp:cNvGraphicFramePr/>
                      <a:graphic xmlns:a="http://schemas.openxmlformats.org/drawingml/2006/main">
                        <a:graphicData uri="http://schemas.microsoft.com/office/word/2010/wordprocessingShape">
                          <wps:wsp>
                            <wps:cNvSpPr txBox="1"/>
                            <wps:spPr>
                              <a:xfrm>
                                <a:off x="0" y="0"/>
                                <a:ext cx="4589780" cy="6562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79BA6E" w14:textId="77777777" w:rsidR="004F241C" w:rsidRPr="005915AD" w:rsidRDefault="004F241C" w:rsidP="00A93F94">
                                  <w:pPr>
                                    <w:pStyle w:val="ListParagraph"/>
                                    <w:numPr>
                                      <w:ilvl w:val="0"/>
                                      <w:numId w:val="7"/>
                                    </w:numPr>
                                    <w:tabs>
                                      <w:tab w:val="left" w:pos="1350"/>
                                    </w:tabs>
                                    <w:spacing w:after="0"/>
                                    <w:ind w:left="720" w:hanging="270"/>
                                    <w:rPr>
                                      <w:b/>
                                      <w:bCs/>
                                      <w:color w:val="272063" w:themeColor="accent3"/>
                                    </w:rPr>
                                  </w:pPr>
                                  <w:r w:rsidRPr="005915AD">
                                    <w:rPr>
                                      <w:b/>
                                      <w:bCs/>
                                      <w:color w:val="272063" w:themeColor="accent3"/>
                                    </w:rPr>
                                    <w:t>A "</w:t>
                                  </w:r>
                                  <w:proofErr w:type="spellStart"/>
                                  <w:r w:rsidRPr="005915AD">
                                    <w:rPr>
                                      <w:b/>
                                      <w:bCs/>
                                      <w:color w:val="272063" w:themeColor="accent3"/>
                                    </w:rPr>
                                    <w:t>mailto</w:t>
                                  </w:r>
                                  <w:proofErr w:type="spellEnd"/>
                                  <w:r w:rsidRPr="005915AD">
                                    <w:rPr>
                                      <w:b/>
                                      <w:bCs/>
                                      <w:color w:val="272063" w:themeColor="accent3"/>
                                    </w:rPr>
                                    <w:t>" guestbook form: guestbook.html </w:t>
                                  </w:r>
                                </w:p>
                                <w:p w14:paraId="44F1E900" w14:textId="77777777" w:rsidR="004F241C" w:rsidRDefault="004F241C" w:rsidP="004F241C">
                                  <w:pPr>
                                    <w:pStyle w:val="ListParagraph"/>
                                    <w:spacing w:after="0"/>
                                    <w:ind w:left="720" w:firstLine="0"/>
                                    <w:rPr>
                                      <w:b/>
                                      <w:bCs/>
                                    </w:rPr>
                                  </w:pPr>
                                </w:p>
                                <w:p w14:paraId="0F847314" w14:textId="7152465A" w:rsidR="004F241C" w:rsidRDefault="004F241C" w:rsidP="004F241C">
                                  <w:pPr>
                                    <w:ind w:left="540"/>
                                  </w:pPr>
                                  <w:r w:rsidRPr="005915AD">
                                    <w:t>This page is made specially for the visitors of my website. They will be asked to enter their names and email address, and will be asked couple questions related to their experience with web development and their interests. They will also provide some information about how they find my page, and can also leave a comment.</w:t>
                                  </w:r>
                                </w:p>
                                <w:p w14:paraId="7C61E294" w14:textId="70C0CDBF" w:rsidR="00A93F94" w:rsidRDefault="00A93F94" w:rsidP="00A93F94">
                                  <w:pPr>
                                    <w:pStyle w:val="ListParagraph"/>
                                    <w:numPr>
                                      <w:ilvl w:val="0"/>
                                      <w:numId w:val="7"/>
                                    </w:numPr>
                                    <w:tabs>
                                      <w:tab w:val="left" w:pos="720"/>
                                    </w:tabs>
                                    <w:ind w:hanging="900"/>
                                    <w:rPr>
                                      <w:b/>
                                      <w:bCs/>
                                      <w:color w:val="272063" w:themeColor="accent3"/>
                                    </w:rPr>
                                  </w:pPr>
                                  <w:r w:rsidRPr="00A93F94">
                                    <w:rPr>
                                      <w:b/>
                                      <w:bCs/>
                                      <w:color w:val="272063" w:themeColor="accent3"/>
                                    </w:rPr>
                                    <w:t>"Ah ha!" moment Page: reflections.html</w:t>
                                  </w:r>
                                </w:p>
                                <w:p w14:paraId="2FA20A34" w14:textId="77777777" w:rsidR="00A93F94" w:rsidRPr="00A93F94" w:rsidRDefault="00A93F94" w:rsidP="00A93F94">
                                  <w:pPr>
                                    <w:pStyle w:val="ListParagraph"/>
                                    <w:tabs>
                                      <w:tab w:val="left" w:pos="720"/>
                                    </w:tabs>
                                    <w:ind w:left="1440" w:firstLine="0"/>
                                    <w:rPr>
                                      <w:b/>
                                      <w:bCs/>
                                      <w:color w:val="272063" w:themeColor="accent3"/>
                                    </w:rPr>
                                  </w:pPr>
                                </w:p>
                                <w:p w14:paraId="6ACF73BB" w14:textId="77777777" w:rsidR="00A93F94" w:rsidRPr="00A93F94" w:rsidRDefault="00A93F94" w:rsidP="00A93F94">
                                  <w:pPr>
                                    <w:ind w:left="630"/>
                                  </w:pPr>
                                  <w:r w:rsidRPr="00A93F94">
                                    <w:t>In this page I will share all the details I learned throughout this quarter.  All the exciting moment when trying new statement. I will add some images of my favorites results.</w:t>
                                  </w:r>
                                </w:p>
                                <w:p w14:paraId="58181776" w14:textId="6A548A7F" w:rsidR="00A93F94" w:rsidRPr="00A93F94" w:rsidRDefault="00A93F94" w:rsidP="00A93F94">
                                  <w:pPr>
                                    <w:ind w:left="540"/>
                                  </w:pPr>
                                </w:p>
                                <w:p w14:paraId="184CA3D8" w14:textId="77777777" w:rsidR="00A93F94" w:rsidRDefault="00A93F94" w:rsidP="00A93F94">
                                  <w:pPr>
                                    <w:pStyle w:val="ListParagraph"/>
                                    <w:ind w:left="720" w:firstLine="0"/>
                                    <w:rPr>
                                      <w:b/>
                                      <w:bCs/>
                                      <w:color w:val="272063" w:themeColor="accent3"/>
                                    </w:rPr>
                                  </w:pPr>
                                </w:p>
                                <w:p w14:paraId="58BCFF7C" w14:textId="77777777" w:rsidR="00A93F94" w:rsidRPr="00A93F94" w:rsidRDefault="00A93F94" w:rsidP="00A93F94">
                                  <w:pPr>
                                    <w:pStyle w:val="ListParagraph"/>
                                    <w:ind w:left="720" w:firstLine="0"/>
                                    <w:rPr>
                                      <w:b/>
                                      <w:bCs/>
                                      <w:color w:val="272063" w:themeColor="accent3"/>
                                    </w:rPr>
                                  </w:pPr>
                                </w:p>
                                <w:p w14:paraId="673F8414" w14:textId="77777777" w:rsidR="004F241C" w:rsidRDefault="004F241C" w:rsidP="004F241C">
                                  <w:pPr>
                                    <w:spacing w:after="0"/>
                                  </w:pPr>
                                </w:p>
                                <w:p w14:paraId="0ABAEDDA" w14:textId="77777777" w:rsidR="004F241C" w:rsidRDefault="004F241C" w:rsidP="004F241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44484A" id="Text Box 36" o:spid="_x0000_s1033" type="#_x0000_t202" style="width:361.4pt;height:51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" filled="f" stroked="f">
                      <v:textbox>
                        <w:txbxContent>
                          <w:p w14:paraId="5C79BA6E" w14:textId="77777777" w:rsidR="004F241C" w:rsidRPr="005915AD" w:rsidRDefault="004F241C" w:rsidP="00A93F94">
                            <w:pPr>
                              <w:pStyle w:val="ListParagraph"/>
                              <w:numPr>
                                <w:ilvl w:val="0"/>
                                <w:numId w:val="7"/>
                              </w:numPr>
                              <w:tabs>
                                <w:tab w:val="left" w:pos="1350"/>
                              </w:tabs>
                              <w:spacing w:after="0"/>
                              <w:ind w:left="720" w:hanging="270"/>
                              <w:rPr>
                                <w:b/>
                                <w:bCs/>
                                <w:color w:val="272063" w:themeColor="accent3"/>
                              </w:rPr>
                            </w:pPr>
                            <w:r w:rsidRPr="005915AD">
                              <w:rPr>
                                <w:b/>
                                <w:bCs/>
                                <w:color w:val="272063" w:themeColor="accent3"/>
                              </w:rPr>
                              <w:t>A "</w:t>
                            </w:r>
                            <w:proofErr w:type="spellStart"/>
                            <w:r w:rsidRPr="005915AD">
                              <w:rPr>
                                <w:b/>
                                <w:bCs/>
                                <w:color w:val="272063" w:themeColor="accent3"/>
                              </w:rPr>
                              <w:t>mailto</w:t>
                            </w:r>
                            <w:proofErr w:type="spellEnd"/>
                            <w:r w:rsidRPr="005915AD">
                              <w:rPr>
                                <w:b/>
                                <w:bCs/>
                                <w:color w:val="272063" w:themeColor="accent3"/>
                              </w:rPr>
                              <w:t>" guestbook form: guestbook.html </w:t>
                            </w:r>
                          </w:p>
                          <w:p w14:paraId="44F1E900" w14:textId="77777777" w:rsidR="004F241C" w:rsidRDefault="004F241C" w:rsidP="004F241C">
                            <w:pPr>
                              <w:pStyle w:val="ListParagraph"/>
                              <w:spacing w:after="0"/>
                              <w:ind w:left="720" w:firstLine="0"/>
                              <w:rPr>
                                <w:b/>
                                <w:bCs/>
                              </w:rPr>
                            </w:pPr>
                          </w:p>
                          <w:p w14:paraId="0F847314" w14:textId="7152465A" w:rsidR="004F241C" w:rsidRDefault="004F241C" w:rsidP="004F241C">
                            <w:pPr>
                              <w:ind w:left="540"/>
                            </w:pPr>
                            <w:r w:rsidRPr="005915AD">
                              <w:t>This page is made specially for the visitors of my website. They will be asked to enter their names and email address, and will be asked couple questions related to their experience with web development and their interests. They will also provide some information about how they find my page, and can also leave a comment.</w:t>
                            </w:r>
                          </w:p>
                          <w:p w14:paraId="7C61E294" w14:textId="70C0CDBF" w:rsidR="00A93F94" w:rsidRDefault="00A93F94" w:rsidP="00A93F94">
                            <w:pPr>
                              <w:pStyle w:val="ListParagraph"/>
                              <w:numPr>
                                <w:ilvl w:val="0"/>
                                <w:numId w:val="7"/>
                              </w:numPr>
                              <w:tabs>
                                <w:tab w:val="left" w:pos="720"/>
                              </w:tabs>
                              <w:ind w:hanging="900"/>
                              <w:rPr>
                                <w:b/>
                                <w:bCs/>
                                <w:color w:val="272063" w:themeColor="accent3"/>
                              </w:rPr>
                            </w:pPr>
                            <w:r w:rsidRPr="00A93F94">
                              <w:rPr>
                                <w:b/>
                                <w:bCs/>
                                <w:color w:val="272063" w:themeColor="accent3"/>
                              </w:rPr>
                              <w:t>"Ah ha!" moment Page: reflections.html</w:t>
                            </w:r>
                          </w:p>
                          <w:p w14:paraId="2FA20A34" w14:textId="77777777" w:rsidR="00A93F94" w:rsidRPr="00A93F94" w:rsidRDefault="00A93F94" w:rsidP="00A93F94">
                            <w:pPr>
                              <w:pStyle w:val="ListParagraph"/>
                              <w:tabs>
                                <w:tab w:val="left" w:pos="720"/>
                              </w:tabs>
                              <w:ind w:left="1440" w:firstLine="0"/>
                              <w:rPr>
                                <w:b/>
                                <w:bCs/>
                                <w:color w:val="272063" w:themeColor="accent3"/>
                              </w:rPr>
                            </w:pPr>
                          </w:p>
                          <w:p w14:paraId="6ACF73BB" w14:textId="77777777" w:rsidR="00A93F94" w:rsidRPr="00A93F94" w:rsidRDefault="00A93F94" w:rsidP="00A93F94">
                            <w:pPr>
                              <w:ind w:left="630"/>
                            </w:pPr>
                            <w:r w:rsidRPr="00A93F94">
                              <w:t>In this page I will share all the details I learned throughout this quarter.  All the exciting moment when trying new statement. I will add some images of my favorites results.</w:t>
                            </w:r>
                          </w:p>
                          <w:p w14:paraId="58181776" w14:textId="6A548A7F" w:rsidR="00A93F94" w:rsidRPr="00A93F94" w:rsidRDefault="00A93F94" w:rsidP="00A93F94">
                            <w:pPr>
                              <w:ind w:left="540"/>
                            </w:pPr>
                          </w:p>
                          <w:p w14:paraId="184CA3D8" w14:textId="77777777" w:rsidR="00A93F94" w:rsidRDefault="00A93F94" w:rsidP="00A93F94">
                            <w:pPr>
                              <w:pStyle w:val="ListParagraph"/>
                              <w:ind w:left="720" w:firstLine="0"/>
                              <w:rPr>
                                <w:b/>
                                <w:bCs/>
                                <w:color w:val="272063" w:themeColor="accent3"/>
                              </w:rPr>
                            </w:pPr>
                          </w:p>
                          <w:p w14:paraId="58BCFF7C" w14:textId="77777777" w:rsidR="00A93F94" w:rsidRPr="00A93F94" w:rsidRDefault="00A93F94" w:rsidP="00A93F94">
                            <w:pPr>
                              <w:pStyle w:val="ListParagraph"/>
                              <w:ind w:left="720" w:firstLine="0"/>
                              <w:rPr>
                                <w:b/>
                                <w:bCs/>
                                <w:color w:val="272063" w:themeColor="accent3"/>
                              </w:rPr>
                            </w:pPr>
                          </w:p>
                          <w:p w14:paraId="673F8414" w14:textId="77777777" w:rsidR="004F241C" w:rsidRDefault="004F241C" w:rsidP="004F241C">
                            <w:pPr>
                              <w:spacing w:after="0"/>
                            </w:pPr>
                          </w:p>
                          <w:p w14:paraId="0ABAEDDA" w14:textId="77777777" w:rsidR="004F241C" w:rsidRDefault="004F241C" w:rsidP="004F241C">
                            <w:pPr>
                              <w:spacing w:after="0"/>
                            </w:pPr>
                          </w:p>
                        </w:txbxContent>
                      </v:textbox>
                      <w10:anchorlock/>
                    </v:shape>
                  </w:pict>
                </mc:Fallback>
              </mc:AlternateContent>
            </w:r>
          </w:p>
        </w:tc>
        <w:tc>
          <w:tcPr>
            <w:tcW w:w="236" w:type="dxa"/>
            <w:vMerge/>
          </w:tcPr>
          <w:p w14:paraId="3308E8A2" w14:textId="77777777" w:rsidR="00B903A7" w:rsidRDefault="00B903A7">
            <w:pPr>
              <w:cnfStyle w:val="000000100000" w:firstRow="0" w:lastRow="0" w:firstColumn="0" w:lastColumn="0" w:oddVBand="0" w:evenVBand="0" w:oddHBand="1" w:evenHBand="0" w:firstRowFirstColumn="0" w:firstRowLastColumn="0" w:lastRowFirstColumn="0" w:lastRowLastColumn="0"/>
            </w:pPr>
          </w:p>
        </w:tc>
        <w:tc>
          <w:tcPr>
            <w:tcW w:w="3747" w:type="dxa"/>
            <w:vMerge/>
            <w:shd w:val="clear" w:color="auto" w:fill="3F1D5A" w:themeFill="accent1"/>
          </w:tcPr>
          <w:p w14:paraId="77D150C9" w14:textId="77777777" w:rsidR="00B903A7" w:rsidRDefault="00B903A7">
            <w:pPr>
              <w:cnfStyle w:val="000000100000" w:firstRow="0" w:lastRow="0" w:firstColumn="0" w:lastColumn="0" w:oddVBand="0" w:evenVBand="0" w:oddHBand="1" w:evenHBand="0" w:firstRowFirstColumn="0" w:firstRowLastColumn="0" w:lastRowFirstColumn="0" w:lastRowLastColumn="0"/>
            </w:pPr>
          </w:p>
        </w:tc>
      </w:tr>
    </w:tbl>
    <w:p w14:paraId="5BEFE8E6" w14:textId="1981084C" w:rsidR="00A22A64" w:rsidRDefault="00A22A64" w:rsidP="001C62C8">
      <w:pPr>
        <w:rPr>
          <w:sz w:val="24"/>
        </w:rPr>
      </w:pPr>
    </w:p>
    <w:p w14:paraId="0206EEB0" w14:textId="703331AA" w:rsidR="00A22A64" w:rsidRDefault="00A22A64">
      <w:pPr>
        <w:rPr>
          <w:sz w:val="24"/>
        </w:rPr>
      </w:pPr>
      <w:r>
        <w:rPr>
          <w:sz w:val="24"/>
        </w:rPr>
        <w:br w:type="page"/>
      </w:r>
    </w:p>
    <w:p w14:paraId="5EA14BE6" w14:textId="77777777" w:rsidR="00A22A64" w:rsidRDefault="00A22A64">
      <w:pPr>
        <w:rPr>
          <w:sz w:val="24"/>
        </w:rPr>
      </w:pPr>
    </w:p>
    <w:p w14:paraId="59914AA0" w14:textId="77777777" w:rsidR="00A22A64" w:rsidRDefault="00A22A64">
      <w:pPr>
        <w:rPr>
          <w:sz w:val="24"/>
        </w:rPr>
      </w:pPr>
    </w:p>
    <w:p w14:paraId="03B5276E" w14:textId="1F99F405" w:rsidR="00A22A64" w:rsidRDefault="00A22A64" w:rsidP="00A22A64">
      <w:pPr>
        <w:pStyle w:val="Heading1"/>
        <w:jc w:val="center"/>
        <w:rPr>
          <w:sz w:val="72"/>
          <w:szCs w:val="96"/>
        </w:rPr>
      </w:pPr>
      <w:r>
        <w:rPr>
          <w:sz w:val="72"/>
          <w:szCs w:val="96"/>
        </w:rPr>
        <w:t>My Portfolio</w:t>
      </w:r>
    </w:p>
    <w:p w14:paraId="09762F56" w14:textId="77777777" w:rsidR="00A22A64" w:rsidRDefault="00A22A64" w:rsidP="00A22A64"/>
    <w:p w14:paraId="01D94B21" w14:textId="77777777" w:rsidR="00A22A64" w:rsidRDefault="00A22A64" w:rsidP="00A22A64"/>
    <w:p w14:paraId="6287EBD8" w14:textId="77777777" w:rsidR="00A22A64" w:rsidRDefault="00A22A64" w:rsidP="00A22A64"/>
    <w:p w14:paraId="3ED7BBA6" w14:textId="77777777" w:rsidR="00A22A64" w:rsidRDefault="00A22A64" w:rsidP="00A22A64"/>
    <w:p w14:paraId="30ABDAF2" w14:textId="77777777" w:rsidR="00A22A64" w:rsidRDefault="00A22A64" w:rsidP="00A22A64"/>
    <w:p w14:paraId="00FC0A23" w14:textId="77777777" w:rsidR="00A22A64" w:rsidRDefault="00A22A64" w:rsidP="00A22A64"/>
    <w:p w14:paraId="6A0A2AA0" w14:textId="77777777" w:rsidR="00A22A64" w:rsidRDefault="00A22A64" w:rsidP="00A22A64"/>
    <w:p w14:paraId="6208A7C4" w14:textId="6544E387" w:rsidR="00A22A64" w:rsidRDefault="00A22A64">
      <w:pPr>
        <w:sectPr w:rsidR="00A22A64" w:rsidSect="00A93F94">
          <w:headerReference w:type="default" r:id="rId25"/>
          <w:footerReference w:type="even" r:id="rId26"/>
          <w:footerReference w:type="default" r:id="rId27"/>
          <w:pgSz w:w="12240" w:h="15840"/>
          <w:pgMar w:top="180" w:right="1080" w:bottom="1440" w:left="1080" w:header="576" w:footer="432" w:gutter="0"/>
          <w:pgNumType w:start="0"/>
          <w:cols w:space="720"/>
          <w:titlePg/>
          <w:docGrid w:linePitch="360"/>
        </w:sectPr>
      </w:pPr>
      <w:r>
        <w:br w:type="page"/>
      </w:r>
    </w:p>
    <w:p w14:paraId="35FA6306" w14:textId="40A6F2CF" w:rsidR="00A22A64" w:rsidRPr="00A22A64" w:rsidRDefault="00A22A64" w:rsidP="00A22A64">
      <w:pPr>
        <w:pStyle w:val="Heading1"/>
        <w:ind w:left="720"/>
        <w:jc w:val="center"/>
        <w:rPr>
          <w:b/>
          <w:bCs w:val="0"/>
          <w:sz w:val="32"/>
          <w:szCs w:val="36"/>
        </w:rPr>
        <w:sectPr w:rsidR="00A22A64" w:rsidRPr="00A22A64" w:rsidSect="00A22A64">
          <w:pgSz w:w="15840" w:h="12240" w:orient="landscape"/>
          <w:pgMar w:top="1080" w:right="1440" w:bottom="1080" w:left="180" w:header="576" w:footer="432" w:gutter="0"/>
          <w:pgNumType w:start="0"/>
          <w:cols w:space="720"/>
          <w:titlePg/>
          <w:docGrid w:linePitch="360"/>
        </w:sectPr>
      </w:pPr>
      <w:r w:rsidRPr="00A22A64">
        <w:rPr>
          <w:b/>
          <w:bCs w:val="0"/>
          <w:noProof/>
          <w:sz w:val="32"/>
          <w:szCs w:val="36"/>
        </w:rPr>
        <w:lastRenderedPageBreak/>
        <w:drawing>
          <wp:anchor distT="0" distB="0" distL="114300" distR="114300" simplePos="0" relativeHeight="251670528" behindDoc="1" locked="0" layoutInCell="1" allowOverlap="1" wp14:anchorId="72E39D5B" wp14:editId="0BCEAC3A">
            <wp:simplePos x="0" y="0"/>
            <wp:positionH relativeFrom="column">
              <wp:posOffset>455295</wp:posOffset>
            </wp:positionH>
            <wp:positionV relativeFrom="paragraph">
              <wp:posOffset>1071319</wp:posOffset>
            </wp:positionV>
            <wp:extent cx="9029700" cy="4821555"/>
            <wp:effectExtent l="0" t="0" r="0" b="0"/>
            <wp:wrapTight wrapText="bothSides">
              <wp:wrapPolygon edited="0">
                <wp:start x="0" y="0"/>
                <wp:lineTo x="0" y="21506"/>
                <wp:lineTo x="21554" y="21506"/>
                <wp:lineTo x="2155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029700" cy="4821555"/>
                    </a:xfrm>
                    <a:prstGeom prst="rect">
                      <a:avLst/>
                    </a:prstGeom>
                  </pic:spPr>
                </pic:pic>
              </a:graphicData>
            </a:graphic>
          </wp:anchor>
        </w:drawing>
      </w:r>
      <w:r w:rsidRPr="00A22A64">
        <w:rPr>
          <w:b/>
          <w:bCs w:val="0"/>
          <w:sz w:val="32"/>
          <w:szCs w:val="36"/>
        </w:rPr>
        <w:t xml:space="preserve">Home Page - </w:t>
      </w:r>
      <w:r w:rsidRPr="00A22A64">
        <w:rPr>
          <w:b/>
          <w:bCs w:val="0"/>
          <w:sz w:val="32"/>
          <w:szCs w:val="36"/>
        </w:rPr>
        <w:t>home.html</w:t>
      </w:r>
    </w:p>
    <w:p w14:paraId="7B32E038" w14:textId="5551E3C7" w:rsidR="00A22A64" w:rsidRPr="00A22A64" w:rsidRDefault="00A22A64" w:rsidP="00A22A64">
      <w:pPr>
        <w:pStyle w:val="Heading1"/>
        <w:tabs>
          <w:tab w:val="left" w:pos="2412"/>
        </w:tabs>
        <w:ind w:left="810" w:right="-630"/>
        <w:jc w:val="center"/>
        <w:rPr>
          <w:b/>
          <w:bCs w:val="0"/>
          <w:sz w:val="24"/>
        </w:rPr>
        <w:sectPr w:rsidR="00A22A64" w:rsidRPr="00A22A64" w:rsidSect="00A22A64">
          <w:pgSz w:w="15840" w:h="12240" w:orient="landscape"/>
          <w:pgMar w:top="1080" w:right="1440" w:bottom="1080" w:left="180" w:header="576" w:footer="432" w:gutter="0"/>
          <w:pgNumType w:start="0"/>
          <w:cols w:space="720"/>
          <w:titlePg/>
          <w:docGrid w:linePitch="360"/>
        </w:sectPr>
      </w:pPr>
      <w:r>
        <w:rPr>
          <w:noProof/>
        </w:rPr>
        <w:lastRenderedPageBreak/>
        <w:drawing>
          <wp:anchor distT="0" distB="0" distL="114300" distR="114300" simplePos="0" relativeHeight="251671552" behindDoc="1" locked="0" layoutInCell="1" allowOverlap="1" wp14:anchorId="58CE1034" wp14:editId="17E30201">
            <wp:simplePos x="0" y="0"/>
            <wp:positionH relativeFrom="column">
              <wp:posOffset>490855</wp:posOffset>
            </wp:positionH>
            <wp:positionV relativeFrom="paragraph">
              <wp:posOffset>691144</wp:posOffset>
            </wp:positionV>
            <wp:extent cx="9029700" cy="5427345"/>
            <wp:effectExtent l="0" t="0" r="0" b="1905"/>
            <wp:wrapTight wrapText="bothSides">
              <wp:wrapPolygon edited="0">
                <wp:start x="0" y="0"/>
                <wp:lineTo x="0" y="21532"/>
                <wp:lineTo x="21554" y="21532"/>
                <wp:lineTo x="2155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029700" cy="5427345"/>
                    </a:xfrm>
                    <a:prstGeom prst="rect">
                      <a:avLst/>
                    </a:prstGeom>
                  </pic:spPr>
                </pic:pic>
              </a:graphicData>
            </a:graphic>
          </wp:anchor>
        </w:drawing>
      </w:r>
      <w:r w:rsidRPr="00A22A64">
        <w:rPr>
          <w:b/>
          <w:bCs w:val="0"/>
          <w:sz w:val="32"/>
          <w:szCs w:val="40"/>
        </w:rPr>
        <w:t>My resume – resume.html</w:t>
      </w:r>
    </w:p>
    <w:p w14:paraId="29EE3C12" w14:textId="02C2E9B6" w:rsidR="00A22A64" w:rsidRPr="00A22A64" w:rsidRDefault="00A22A64" w:rsidP="00A22A64">
      <w:pPr>
        <w:pStyle w:val="Heading1"/>
        <w:jc w:val="center"/>
        <w:rPr>
          <w:b/>
          <w:bCs w:val="0"/>
          <w:sz w:val="32"/>
          <w:szCs w:val="36"/>
        </w:rPr>
      </w:pPr>
      <w:r w:rsidRPr="00A22A64">
        <w:rPr>
          <w:b/>
          <w:bCs w:val="0"/>
          <w:sz w:val="32"/>
          <w:szCs w:val="36"/>
        </w:rPr>
        <w:lastRenderedPageBreak/>
        <w:t>My Interests – interest.html</w:t>
      </w:r>
    </w:p>
    <w:p w14:paraId="30AB5068" w14:textId="1E128A78" w:rsidR="00A22A64" w:rsidRDefault="00A22A64" w:rsidP="00A22A64">
      <w:pPr>
        <w:ind w:left="720" w:hanging="720"/>
        <w:rPr>
          <w:sz w:val="24"/>
        </w:rPr>
      </w:pPr>
    </w:p>
    <w:p w14:paraId="2D8F2F39" w14:textId="4856E2AD" w:rsidR="00A22A64" w:rsidRDefault="00A22A64" w:rsidP="00A22A64">
      <w:pPr>
        <w:ind w:left="720" w:hanging="720"/>
        <w:rPr>
          <w:sz w:val="24"/>
        </w:rPr>
      </w:pPr>
      <w:r>
        <w:rPr>
          <w:noProof/>
        </w:rPr>
        <w:drawing>
          <wp:anchor distT="0" distB="0" distL="114300" distR="114300" simplePos="0" relativeHeight="251672576" behindDoc="1" locked="0" layoutInCell="1" allowOverlap="1" wp14:anchorId="7FE2996A" wp14:editId="60DF750B">
            <wp:simplePos x="0" y="0"/>
            <wp:positionH relativeFrom="column">
              <wp:posOffset>-7208</wp:posOffset>
            </wp:positionH>
            <wp:positionV relativeFrom="paragraph">
              <wp:posOffset>243840</wp:posOffset>
            </wp:positionV>
            <wp:extent cx="8592820" cy="5334000"/>
            <wp:effectExtent l="0" t="0" r="0" b="0"/>
            <wp:wrapTight wrapText="bothSides">
              <wp:wrapPolygon edited="0">
                <wp:start x="0" y="0"/>
                <wp:lineTo x="0" y="21523"/>
                <wp:lineTo x="21549" y="21523"/>
                <wp:lineTo x="2154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592820" cy="5334000"/>
                    </a:xfrm>
                    <a:prstGeom prst="rect">
                      <a:avLst/>
                    </a:prstGeom>
                  </pic:spPr>
                </pic:pic>
              </a:graphicData>
            </a:graphic>
            <wp14:sizeRelH relativeFrom="margin">
              <wp14:pctWidth>0</wp14:pctWidth>
            </wp14:sizeRelH>
            <wp14:sizeRelV relativeFrom="margin">
              <wp14:pctHeight>0</wp14:pctHeight>
            </wp14:sizeRelV>
          </wp:anchor>
        </w:drawing>
      </w:r>
    </w:p>
    <w:p w14:paraId="41882906" w14:textId="3776434C" w:rsidR="00A22A64" w:rsidRDefault="00A22A64" w:rsidP="00A22A64">
      <w:pPr>
        <w:ind w:left="720" w:hanging="360"/>
        <w:rPr>
          <w:sz w:val="24"/>
        </w:rPr>
      </w:pPr>
    </w:p>
    <w:p w14:paraId="3B5ACA37" w14:textId="7CBBEDD2" w:rsidR="00A22A64" w:rsidRPr="00A40AA4" w:rsidRDefault="00A22A64" w:rsidP="00A40AA4">
      <w:pPr>
        <w:pStyle w:val="Heading1"/>
        <w:jc w:val="center"/>
        <w:rPr>
          <w:b/>
          <w:bCs w:val="0"/>
          <w:sz w:val="24"/>
        </w:rPr>
      </w:pPr>
      <w:r w:rsidRPr="00A40AA4">
        <w:rPr>
          <w:b/>
          <w:bCs w:val="0"/>
          <w:noProof/>
          <w:sz w:val="36"/>
          <w:szCs w:val="40"/>
        </w:rPr>
        <w:drawing>
          <wp:anchor distT="0" distB="0" distL="114300" distR="114300" simplePos="0" relativeHeight="251673600" behindDoc="1" locked="0" layoutInCell="1" allowOverlap="1" wp14:anchorId="19C95D77" wp14:editId="30ECBF26">
            <wp:simplePos x="0" y="0"/>
            <wp:positionH relativeFrom="column">
              <wp:posOffset>308940</wp:posOffset>
            </wp:positionH>
            <wp:positionV relativeFrom="paragraph">
              <wp:posOffset>438430</wp:posOffset>
            </wp:positionV>
            <wp:extent cx="8515350" cy="4987290"/>
            <wp:effectExtent l="0" t="0" r="0" b="3810"/>
            <wp:wrapTight wrapText="bothSides">
              <wp:wrapPolygon edited="0">
                <wp:start x="0" y="0"/>
                <wp:lineTo x="0" y="21534"/>
                <wp:lineTo x="21552" y="21534"/>
                <wp:lineTo x="2155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515350" cy="4987290"/>
                    </a:xfrm>
                    <a:prstGeom prst="rect">
                      <a:avLst/>
                    </a:prstGeom>
                  </pic:spPr>
                </pic:pic>
              </a:graphicData>
            </a:graphic>
          </wp:anchor>
        </w:drawing>
      </w:r>
      <w:r w:rsidR="00A40AA4" w:rsidRPr="00A40AA4">
        <w:rPr>
          <w:b/>
          <w:bCs w:val="0"/>
          <w:sz w:val="32"/>
          <w:szCs w:val="40"/>
        </w:rPr>
        <w:t xml:space="preserve">My </w:t>
      </w:r>
      <w:r w:rsidR="00A40AA4">
        <w:rPr>
          <w:b/>
          <w:bCs w:val="0"/>
          <w:sz w:val="32"/>
          <w:szCs w:val="40"/>
        </w:rPr>
        <w:t>“</w:t>
      </w:r>
      <w:r w:rsidR="00A40AA4" w:rsidRPr="00A40AA4">
        <w:rPr>
          <w:b/>
          <w:bCs w:val="0"/>
          <w:sz w:val="32"/>
          <w:szCs w:val="40"/>
        </w:rPr>
        <w:t>AH HA</w:t>
      </w:r>
      <w:r w:rsidR="00A40AA4">
        <w:rPr>
          <w:b/>
          <w:bCs w:val="0"/>
          <w:sz w:val="32"/>
          <w:szCs w:val="40"/>
        </w:rPr>
        <w:t>”</w:t>
      </w:r>
      <w:r w:rsidR="00A40AA4" w:rsidRPr="00A40AA4">
        <w:rPr>
          <w:b/>
          <w:bCs w:val="0"/>
          <w:sz w:val="32"/>
          <w:szCs w:val="40"/>
        </w:rPr>
        <w:t xml:space="preserve"> Moments – Reflections.html</w:t>
      </w:r>
    </w:p>
    <w:p w14:paraId="69F2473C" w14:textId="27B0CEAC" w:rsidR="00A22A64" w:rsidRDefault="00A22A64" w:rsidP="00A22A64">
      <w:pPr>
        <w:ind w:left="720" w:hanging="360"/>
        <w:rPr>
          <w:sz w:val="24"/>
        </w:rPr>
      </w:pPr>
    </w:p>
    <w:p w14:paraId="1D4A6D9F" w14:textId="3FA27DF9" w:rsidR="00A40AA4" w:rsidRPr="00A40AA4" w:rsidRDefault="00A40AA4" w:rsidP="00A40AA4">
      <w:pPr>
        <w:pStyle w:val="Heading1"/>
        <w:tabs>
          <w:tab w:val="left" w:pos="13410"/>
        </w:tabs>
        <w:ind w:left="360"/>
        <w:jc w:val="center"/>
        <w:rPr>
          <w:b/>
          <w:bCs w:val="0"/>
          <w:sz w:val="32"/>
          <w:szCs w:val="36"/>
        </w:rPr>
      </w:pPr>
      <w:r w:rsidRPr="00A40AA4">
        <w:rPr>
          <w:b/>
          <w:bCs w:val="0"/>
          <w:sz w:val="32"/>
          <w:szCs w:val="36"/>
        </w:rPr>
        <w:lastRenderedPageBreak/>
        <w:t>My Guestbook Page – Guesbook.html</w:t>
      </w:r>
    </w:p>
    <w:p w14:paraId="57C78A3B" w14:textId="1D0ECBEF" w:rsidR="00A40AA4" w:rsidRDefault="00A40AA4" w:rsidP="00A40AA4"/>
    <w:p w14:paraId="5BB242C6" w14:textId="77777777" w:rsidR="00A40AA4" w:rsidRPr="00A40AA4" w:rsidRDefault="00A40AA4" w:rsidP="00A40AA4">
      <w:pPr>
        <w:ind w:left="360"/>
      </w:pPr>
    </w:p>
    <w:p w14:paraId="3B999FBA" w14:textId="2B432786" w:rsidR="00A22A64" w:rsidRDefault="00A40AA4" w:rsidP="00A22A64">
      <w:pPr>
        <w:ind w:left="720" w:hanging="360"/>
        <w:rPr>
          <w:sz w:val="24"/>
        </w:rPr>
      </w:pPr>
      <w:r>
        <w:rPr>
          <w:noProof/>
        </w:rPr>
        <w:drawing>
          <wp:inline distT="0" distB="0" distL="0" distR="0" wp14:anchorId="6C84C48C" wp14:editId="1E44CCEE">
            <wp:extent cx="8515350" cy="5114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15350" cy="5114925"/>
                    </a:xfrm>
                    <a:prstGeom prst="rect">
                      <a:avLst/>
                    </a:prstGeom>
                  </pic:spPr>
                </pic:pic>
              </a:graphicData>
            </a:graphic>
          </wp:inline>
        </w:drawing>
      </w:r>
    </w:p>
    <w:p w14:paraId="77F2E714" w14:textId="66B03E41" w:rsidR="004F53E9" w:rsidRDefault="00A40AA4" w:rsidP="00A40AA4">
      <w:pPr>
        <w:pStyle w:val="Heading1"/>
        <w:jc w:val="center"/>
        <w:rPr>
          <w:sz w:val="40"/>
          <w:szCs w:val="44"/>
        </w:rPr>
      </w:pPr>
      <w:r w:rsidRPr="00A40AA4">
        <w:rPr>
          <w:sz w:val="40"/>
          <w:szCs w:val="44"/>
        </w:rPr>
        <w:lastRenderedPageBreak/>
        <w:t>Conclusion</w:t>
      </w:r>
    </w:p>
    <w:p w14:paraId="12513369" w14:textId="502DF6EB" w:rsidR="00A40AA4" w:rsidRPr="00A40AA4" w:rsidRDefault="00A40AA4" w:rsidP="00A40AA4">
      <w:pPr>
        <w:rPr>
          <w:sz w:val="32"/>
          <w:szCs w:val="32"/>
        </w:rPr>
      </w:pPr>
    </w:p>
    <w:p w14:paraId="0E6682EB" w14:textId="2B455163" w:rsidR="00A40AA4" w:rsidRPr="00A40AA4" w:rsidRDefault="00A40AA4" w:rsidP="00A40AA4">
      <w:pPr>
        <w:rPr>
          <w:sz w:val="32"/>
          <w:szCs w:val="32"/>
        </w:rPr>
      </w:pPr>
      <w:r w:rsidRPr="00A40AA4">
        <w:rPr>
          <w:sz w:val="32"/>
          <w:szCs w:val="32"/>
        </w:rPr>
        <w:t xml:space="preserve">I have developed this website only by using HTML and CSS. I am willing to take different other classes that has for goal to improve the layout and capabilities of </w:t>
      </w:r>
      <w:r>
        <w:rPr>
          <w:sz w:val="32"/>
          <w:szCs w:val="32"/>
        </w:rPr>
        <w:t xml:space="preserve">websites in general, </w:t>
      </w:r>
      <w:r w:rsidRPr="00A40AA4">
        <w:rPr>
          <w:sz w:val="32"/>
          <w:szCs w:val="32"/>
        </w:rPr>
        <w:t>such as JavaScript and CMS. Other versions of this website will be available in the near futur</w:t>
      </w:r>
      <w:r>
        <w:rPr>
          <w:sz w:val="32"/>
          <w:szCs w:val="32"/>
        </w:rPr>
        <w:t>e</w:t>
      </w:r>
      <w:bookmarkStart w:id="10" w:name="_GoBack"/>
      <w:bookmarkEnd w:id="10"/>
      <w:r w:rsidRPr="00A40AA4">
        <w:rPr>
          <w:sz w:val="32"/>
          <w:szCs w:val="32"/>
        </w:rPr>
        <w:t>! stay tune!</w:t>
      </w:r>
    </w:p>
    <w:sectPr w:rsidR="00A40AA4" w:rsidRPr="00A40AA4" w:rsidSect="00A40AA4">
      <w:pgSz w:w="15840" w:h="12240" w:orient="landscape"/>
      <w:pgMar w:top="1080" w:right="1080" w:bottom="1080" w:left="99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04E3E" w14:textId="77777777" w:rsidR="005915AD" w:rsidRDefault="005915AD">
      <w:pPr>
        <w:spacing w:after="0" w:line="240" w:lineRule="auto"/>
      </w:pPr>
      <w:r>
        <w:separator/>
      </w:r>
    </w:p>
  </w:endnote>
  <w:endnote w:type="continuationSeparator" w:id="0">
    <w:p w14:paraId="02BA71AB" w14:textId="77777777" w:rsidR="005915AD" w:rsidRDefault="00591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7C3C0" w14:textId="77777777" w:rsidR="00172D10" w:rsidRDefault="00172D10">
    <w:pPr>
      <w:jc w:val="right"/>
    </w:pPr>
  </w:p>
  <w:p w14:paraId="0E7D6CB4" w14:textId="77777777" w:rsidR="00172D10" w:rsidRDefault="001C62C8"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14:paraId="7CBFE198" w14:textId="77777777"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id w:val="-405526225"/>
      <w:docPartObj>
        <w:docPartGallery w:val="Page Numbers (Bottom of Page)"/>
        <w:docPartUnique/>
      </w:docPartObj>
    </w:sdtPr>
    <w:sdtEndPr>
      <w:rPr>
        <w:noProof/>
      </w:rPr>
    </w:sdtEndPr>
    <w:sdtContent>
      <w:p w14:paraId="426229DC" w14:textId="77777777" w:rsidR="005D120C" w:rsidRPr="005D120C" w:rsidRDefault="005D120C">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sidR="00FD2FA9">
          <w:rPr>
            <w:noProof/>
            <w:color w:val="3F1D5A" w:themeColor="accent1"/>
          </w:rPr>
          <w:t>1</w:t>
        </w:r>
        <w:r w:rsidRPr="005D120C">
          <w:rPr>
            <w:noProof/>
            <w:color w:val="3F1D5A" w:themeColor="accent1"/>
          </w:rPr>
          <w:fldChar w:fldCharType="end"/>
        </w:r>
      </w:p>
    </w:sdtContent>
  </w:sdt>
  <w:p w14:paraId="4AECB423" w14:textId="77777777" w:rsidR="00172D10" w:rsidRDefault="00172D10" w:rsidP="005D1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808BB" w14:textId="77777777" w:rsidR="005915AD" w:rsidRDefault="005915AD">
      <w:pPr>
        <w:spacing w:after="0" w:line="240" w:lineRule="auto"/>
      </w:pPr>
      <w:r>
        <w:separator/>
      </w:r>
    </w:p>
  </w:footnote>
  <w:footnote w:type="continuationSeparator" w:id="0">
    <w:p w14:paraId="4386E8DD" w14:textId="77777777" w:rsidR="005915AD" w:rsidRDefault="005915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alias w:val="Title"/>
      <w:id w:val="-1396499233"/>
      <w:showingPlcHdr/>
      <w:dataBinding w:prefixMappings="xmlns:ns0='http://schemas.openxmlformats.org/package/2006/metadata/core-properties' xmlns:ns1='http://purl.org/dc/elements/1.1/'" w:xpath="/ns0:coreProperties[1]/ns1:title[1]" w:storeItemID="{6C3C8BC8-F283-45AE-878A-BAB7291924A1}"/>
      <w:text/>
    </w:sdtPr>
    <w:sdtEndPr/>
    <w:sdtContent>
      <w:p w14:paraId="42AD0E2F" w14:textId="61CB3848" w:rsidR="00172D10" w:rsidRDefault="004F241C">
        <w:pPr>
          <w:spacing w:after="0"/>
          <w:jc w:val="center"/>
          <w:rPr>
            <w:color w:val="E4E9EF" w:themeColor="background2"/>
          </w:rPr>
        </w:pPr>
        <w:r>
          <w:rPr>
            <w:color w:val="3F1D5A" w:themeColor="accent1"/>
          </w:rPr>
          <w:t xml:space="preserve">     </w:t>
        </w:r>
      </w:p>
    </w:sdtContent>
  </w:sdt>
  <w:p w14:paraId="04060A94" w14:textId="77777777" w:rsidR="00172D10" w:rsidRPr="005D120C" w:rsidRDefault="001C62C8">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F624F3"/>
    <w:multiLevelType w:val="hybridMultilevel"/>
    <w:tmpl w:val="4EE6601C"/>
    <w:lvl w:ilvl="0" w:tplc="9DCE69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FF271F"/>
    <w:multiLevelType w:val="hybridMultilevel"/>
    <w:tmpl w:val="2302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958AB"/>
    <w:multiLevelType w:val="hybridMultilevel"/>
    <w:tmpl w:val="E9D8C064"/>
    <w:lvl w:ilvl="0" w:tplc="3D740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853C1E"/>
    <w:multiLevelType w:val="hybridMultilevel"/>
    <w:tmpl w:val="FEBE5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403D5E"/>
    <w:multiLevelType w:val="hybridMultilevel"/>
    <w:tmpl w:val="F11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713530"/>
    <w:multiLevelType w:val="hybridMultilevel"/>
    <w:tmpl w:val="724C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3D3833"/>
    <w:multiLevelType w:val="hybridMultilevel"/>
    <w:tmpl w:val="723000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 w:numId="2">
    <w:abstractNumId w:val="2"/>
  </w:num>
  <w:num w:numId="3">
    <w:abstractNumId w:val="4"/>
  </w:num>
  <w:num w:numId="4">
    <w:abstractNumId w:val="6"/>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AD"/>
    <w:rsid w:val="00094882"/>
    <w:rsid w:val="00172D10"/>
    <w:rsid w:val="001A2155"/>
    <w:rsid w:val="001C62C8"/>
    <w:rsid w:val="00260E5B"/>
    <w:rsid w:val="002A2E02"/>
    <w:rsid w:val="00374C02"/>
    <w:rsid w:val="00426F60"/>
    <w:rsid w:val="004F241C"/>
    <w:rsid w:val="004F53E9"/>
    <w:rsid w:val="005915AD"/>
    <w:rsid w:val="005D120C"/>
    <w:rsid w:val="00607B84"/>
    <w:rsid w:val="00732598"/>
    <w:rsid w:val="008A25CD"/>
    <w:rsid w:val="00901939"/>
    <w:rsid w:val="0096164A"/>
    <w:rsid w:val="009823B0"/>
    <w:rsid w:val="009E4BDC"/>
    <w:rsid w:val="00A22A64"/>
    <w:rsid w:val="00A272E4"/>
    <w:rsid w:val="00A40AA4"/>
    <w:rsid w:val="00A93F94"/>
    <w:rsid w:val="00B76B9C"/>
    <w:rsid w:val="00B903A7"/>
    <w:rsid w:val="00F13FA6"/>
    <w:rsid w:val="00FD2FA9"/>
    <w:rsid w:val="00FD76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6368BB1"/>
  <w15:docId w15:val="{01891674-9B9E-4C67-A8F7-63C4B2CB1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line="240" w:lineRule="auto"/>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F3642C"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F3642C"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B76B9C"/>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14:ligatures w14:val="standardContextual"/>
      <w14:cntxtAlts/>
    </w:rPr>
  </w:style>
  <w:style w:type="character" w:customStyle="1" w:styleId="TitleChar">
    <w:name w:val="Title Char"/>
    <w:basedOn w:val="DefaultParagraphFont"/>
    <w:link w:val="Title"/>
    <w:uiPriority w:val="10"/>
    <w:rsid w:val="008A25CD"/>
    <w:rPr>
      <w:rFonts w:asciiTheme="majorHAnsi" w:eastAsiaTheme="majorEastAsia" w:hAnsiTheme="majorHAnsi" w:cstheme="majorBidi"/>
      <w:b/>
      <w:color w:val="F3642C" w:themeColor="text2"/>
      <w:spacing w:val="5"/>
      <w:kern w:val="28"/>
      <w:sz w:val="44"/>
      <w:szCs w:val="56"/>
      <w14:ligatures w14:val="standardContextual"/>
      <w14:cntxtAlts/>
    </w:rPr>
  </w:style>
  <w:style w:type="paragraph" w:styleId="Subtitle">
    <w:name w:val="Subtitle"/>
    <w:basedOn w:val="Normal"/>
    <w:next w:val="Normal"/>
    <w:link w:val="SubtitleCh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B76B9C"/>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F3642C"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Title"/>
    <w:link w:val="Style1Char"/>
    <w:qFormat/>
    <w:rsid w:val="002A2E02"/>
    <w:pPr>
      <w:framePr w:hSpace="187" w:wrap="around" w:vAnchor="page" w:hAnchor="margin" w:xAlign="center" w:y="4942"/>
      <w:jc w:val="center"/>
    </w:pPr>
    <w:rPr>
      <w:b w:val="0"/>
    </w:rPr>
  </w:style>
  <w:style w:type="character" w:customStyle="1" w:styleId="Style1Char">
    <w:name w:val="Style1 Char"/>
    <w:basedOn w:val="TitleChar"/>
    <w:link w:val="Style1"/>
    <w:rsid w:val="002A2E02"/>
    <w:rPr>
      <w:rFonts w:asciiTheme="majorHAnsi" w:eastAsiaTheme="majorEastAsia" w:hAnsiTheme="majorHAnsi" w:cstheme="majorBidi"/>
      <w:b w:val="0"/>
      <w:color w:val="F3642C" w:themeColor="text2"/>
      <w:spacing w:val="5"/>
      <w:kern w:val="28"/>
      <w:sz w:val="60"/>
      <w:szCs w:val="56"/>
      <w14:ligatures w14:val="standardContextual"/>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62352">
      <w:bodyDiv w:val="1"/>
      <w:marLeft w:val="0"/>
      <w:marRight w:val="0"/>
      <w:marTop w:val="0"/>
      <w:marBottom w:val="0"/>
      <w:divBdr>
        <w:top w:val="none" w:sz="0" w:space="0" w:color="auto"/>
        <w:left w:val="none" w:sz="0" w:space="0" w:color="auto"/>
        <w:bottom w:val="none" w:sz="0" w:space="0" w:color="auto"/>
        <w:right w:val="none" w:sz="0" w:space="0" w:color="auto"/>
      </w:divBdr>
    </w:div>
    <w:div w:id="146945407">
      <w:bodyDiv w:val="1"/>
      <w:marLeft w:val="0"/>
      <w:marRight w:val="0"/>
      <w:marTop w:val="0"/>
      <w:marBottom w:val="0"/>
      <w:divBdr>
        <w:top w:val="none" w:sz="0" w:space="0" w:color="auto"/>
        <w:left w:val="none" w:sz="0" w:space="0" w:color="auto"/>
        <w:bottom w:val="none" w:sz="0" w:space="0" w:color="auto"/>
        <w:right w:val="none" w:sz="0" w:space="0" w:color="auto"/>
      </w:divBdr>
    </w:div>
    <w:div w:id="29237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bilgm\AppData\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E9AC000-AE2F-4127-8B61-A02F3A429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design).dotx</Template>
  <TotalTime>1</TotalTime>
  <Pages>10</Pages>
  <Words>79</Words>
  <Characters>454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Amel Hanifi</dc:creator>
  <cp:lastModifiedBy>Amel Hanifi</cp:lastModifiedBy>
  <cp:revision>2</cp:revision>
  <cp:lastPrinted>2019-12-11T18:13:00Z</cp:lastPrinted>
  <dcterms:created xsi:type="dcterms:W3CDTF">2019-12-11T18:15:00Z</dcterms:created>
  <dcterms:modified xsi:type="dcterms:W3CDTF">2019-12-11T18:15:00Z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